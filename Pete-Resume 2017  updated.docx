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04367" w14:textId="49AB8430" w:rsidR="00674BC3" w:rsidRPr="00145BBE" w:rsidRDefault="003B4E77" w:rsidP="00674BC3">
      <w:pPr>
        <w:pStyle w:val="Heading1"/>
        <w:rPr>
          <w:rFonts w:ascii="Britannic Bold" w:hAnsi="Britannic Bold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C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ertified</w:t>
      </w:r>
      <w:r w:rsidR="00A61BDF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front-end web developer with a Bachelor’s in Information Technology and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a passion</w:t>
      </w:r>
      <w:r w:rsidR="001330B7">
        <w:rPr>
          <w:rFonts w:ascii="Arial" w:hAnsi="Arial" w:cs="Arial"/>
          <w:b w:val="0"/>
          <w:color w:val="auto"/>
          <w:sz w:val="22"/>
          <w:szCs w:val="22"/>
        </w:rPr>
        <w:t xml:space="preserve"> to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continually learn</w:t>
      </w:r>
      <w:r>
        <w:rPr>
          <w:rFonts w:ascii="Arial" w:hAnsi="Arial" w:cs="Arial"/>
          <w:b w:val="0"/>
          <w:color w:val="auto"/>
          <w:sz w:val="22"/>
          <w:szCs w:val="22"/>
        </w:rPr>
        <w:t xml:space="preserve">. </w:t>
      </w:r>
    </w:p>
    <w:p w14:paraId="4C25288F" w14:textId="77777777" w:rsidR="00674BC3" w:rsidRDefault="00674BC3" w:rsidP="00674BC3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Projects</w:t>
      </w:r>
    </w:p>
    <w:p w14:paraId="3113E366" w14:textId="284BCC11" w:rsidR="00145BBE" w:rsidRDefault="0061156B" w:rsidP="00145BBE">
      <w:pPr>
        <w:pStyle w:val="ListParagraph"/>
        <w:numPr>
          <w:ilvl w:val="0"/>
          <w:numId w:val="14"/>
        </w:numPr>
        <w:ind w:left="360"/>
      </w:pPr>
      <w:r>
        <w:rPr>
          <w:rFonts w:ascii="Arial" w:hAnsi="Arial" w:cs="Arial"/>
          <w:b/>
        </w:rPr>
        <w:t xml:space="preserve">Please visit my </w:t>
      </w:r>
      <w:hyperlink r:id="rId8" w:history="1">
        <w:r w:rsidR="00145BBE" w:rsidRPr="0061156B">
          <w:rPr>
            <w:rStyle w:val="Hyperlink"/>
            <w:rFonts w:ascii="Arial" w:hAnsi="Arial" w:cs="Arial"/>
            <w:b/>
          </w:rPr>
          <w:t>GitHub</w:t>
        </w:r>
      </w:hyperlink>
    </w:p>
    <w:p w14:paraId="4B1614F1" w14:textId="6E9EBAED" w:rsidR="008B7F14" w:rsidRPr="00C2761D" w:rsidRDefault="008B7F14" w:rsidP="00145BBE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Areas of Working Knowledge</w:t>
      </w:r>
    </w:p>
    <w:p w14:paraId="6BC86B23" w14:textId="265F8E73" w:rsidR="00C2761D" w:rsidRPr="00C2761D" w:rsidRDefault="00C2761D" w:rsidP="0061156B">
      <w:pPr>
        <w:pStyle w:val="ListParagraph"/>
        <w:numPr>
          <w:ilvl w:val="0"/>
          <w:numId w:val="14"/>
        </w:numPr>
        <w:spacing w:line="360" w:lineRule="auto"/>
        <w:ind w:left="360"/>
      </w:pPr>
      <w:r w:rsidRPr="00C2761D">
        <w:rPr>
          <w:rFonts w:ascii="Arial" w:hAnsi="Arial" w:cs="Arial"/>
          <w:b/>
        </w:rPr>
        <w:t>Languages:</w:t>
      </w:r>
      <w:r>
        <w:rPr>
          <w:rFonts w:ascii="Arial" w:hAnsi="Arial" w:cs="Arial"/>
        </w:rPr>
        <w:t xml:space="preserve"> </w:t>
      </w:r>
      <w:r w:rsidR="00977DE8">
        <w:rPr>
          <w:rFonts w:ascii="Arial" w:hAnsi="Arial" w:cs="Arial"/>
        </w:rPr>
        <w:t>HTML</w:t>
      </w:r>
      <w:r w:rsidR="006811E4">
        <w:rPr>
          <w:rFonts w:ascii="Arial" w:hAnsi="Arial" w:cs="Arial"/>
        </w:rPr>
        <w:t>5</w:t>
      </w:r>
      <w:r w:rsidR="00977DE8">
        <w:rPr>
          <w:rFonts w:ascii="Arial" w:hAnsi="Arial" w:cs="Arial"/>
        </w:rPr>
        <w:t>,</w:t>
      </w:r>
      <w:r w:rsidR="00A61BDF">
        <w:rPr>
          <w:rFonts w:ascii="Arial" w:hAnsi="Arial" w:cs="Arial"/>
        </w:rPr>
        <w:t xml:space="preserve"> CSS3</w:t>
      </w:r>
      <w:r w:rsidR="00EC1AF5">
        <w:rPr>
          <w:rFonts w:ascii="Arial" w:hAnsi="Arial" w:cs="Arial"/>
        </w:rPr>
        <w:t>,</w:t>
      </w:r>
      <w:r w:rsidR="00145BBE">
        <w:rPr>
          <w:rFonts w:ascii="Arial" w:hAnsi="Arial" w:cs="Arial"/>
        </w:rPr>
        <w:t xml:space="preserve"> </w:t>
      </w:r>
      <w:r w:rsidR="006416FD">
        <w:rPr>
          <w:rFonts w:ascii="Arial" w:hAnsi="Arial" w:cs="Arial"/>
        </w:rPr>
        <w:t>JavaScrip</w:t>
      </w:r>
      <w:r w:rsidR="00EC1AF5">
        <w:rPr>
          <w:rFonts w:ascii="Arial" w:hAnsi="Arial" w:cs="Arial"/>
        </w:rPr>
        <w:t>t, jQuery</w:t>
      </w:r>
      <w:r w:rsidR="002A7A8C">
        <w:rPr>
          <w:rFonts w:ascii="Arial" w:hAnsi="Arial" w:cs="Arial"/>
        </w:rPr>
        <w:t>, Angular.js</w:t>
      </w:r>
      <w:r w:rsidR="00C82706">
        <w:rPr>
          <w:rFonts w:ascii="Arial" w:hAnsi="Arial" w:cs="Arial"/>
        </w:rPr>
        <w:t>, Git</w:t>
      </w:r>
      <w:r w:rsidR="00A22C17">
        <w:rPr>
          <w:rFonts w:ascii="Arial" w:hAnsi="Arial" w:cs="Arial"/>
        </w:rPr>
        <w:t>, Bootstrap</w:t>
      </w:r>
    </w:p>
    <w:p w14:paraId="7F17BC38" w14:textId="7313EE84" w:rsidR="00C2761D" w:rsidRPr="00C2761D" w:rsidRDefault="00C2761D" w:rsidP="0061156B">
      <w:pPr>
        <w:pStyle w:val="ListParagraph"/>
        <w:numPr>
          <w:ilvl w:val="0"/>
          <w:numId w:val="14"/>
        </w:numPr>
        <w:spacing w:line="360" w:lineRule="auto"/>
        <w:ind w:left="360"/>
      </w:pPr>
      <w:r w:rsidRPr="00C2761D">
        <w:rPr>
          <w:rFonts w:ascii="Arial" w:hAnsi="Arial" w:cs="Arial"/>
          <w:b/>
        </w:rPr>
        <w:t>Technologies:</w:t>
      </w:r>
      <w:r>
        <w:rPr>
          <w:rFonts w:ascii="Arial" w:hAnsi="Arial" w:cs="Arial"/>
        </w:rPr>
        <w:t xml:space="preserve"> </w:t>
      </w:r>
      <w:r w:rsidR="00A61BDF">
        <w:rPr>
          <w:rFonts w:ascii="Arial" w:hAnsi="Arial" w:cs="Arial"/>
        </w:rPr>
        <w:t>Sublime</w:t>
      </w:r>
      <w:r w:rsidR="00EC1AF5">
        <w:rPr>
          <w:rFonts w:ascii="Arial" w:hAnsi="Arial" w:cs="Arial"/>
        </w:rPr>
        <w:t>, Atom, Terminal</w:t>
      </w:r>
      <w:r w:rsidR="00321FF5">
        <w:rPr>
          <w:rFonts w:ascii="Arial" w:hAnsi="Arial" w:cs="Arial"/>
        </w:rPr>
        <w:t>, Git</w:t>
      </w:r>
      <w:r w:rsidR="004217C9">
        <w:rPr>
          <w:rFonts w:ascii="Arial" w:hAnsi="Arial" w:cs="Arial"/>
        </w:rPr>
        <w:t>H</w:t>
      </w:r>
      <w:r w:rsidR="000A4B10">
        <w:rPr>
          <w:rFonts w:ascii="Arial" w:hAnsi="Arial" w:cs="Arial"/>
        </w:rPr>
        <w:t>ub</w:t>
      </w:r>
    </w:p>
    <w:p w14:paraId="6057D7B5" w14:textId="77777777" w:rsidR="003B4E77" w:rsidRDefault="003B4E77" w:rsidP="003B4E77">
      <w:pPr>
        <w:pStyle w:val="Heading1"/>
        <w:rPr>
          <w:rFonts w:ascii="Britannic Bold" w:hAnsi="Britannic Bold"/>
        </w:rPr>
      </w:pPr>
      <w:r w:rsidRPr="00E717F4">
        <w:rPr>
          <w:rFonts w:ascii="Britannic Bold" w:hAnsi="Britannic Bold"/>
        </w:rPr>
        <w:t>Experience</w:t>
      </w:r>
    </w:p>
    <w:p w14:paraId="24FB1831" w14:textId="1F19B69A" w:rsidR="003B4E77" w:rsidRDefault="003B4E77" w:rsidP="003B4E7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Grand Circus Front-End Coding Bootcamp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Detroit, MI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January – April 2017</w:t>
      </w:r>
    </w:p>
    <w:sdt>
      <w:sdtPr>
        <w:id w:val="-1481841440"/>
        <w:placeholder>
          <w:docPart w:val="0F63CBFF3C6EB848AA9EFEF948A21A2C"/>
        </w:placeholder>
      </w:sdtPr>
      <w:sdtEndPr/>
      <w:sdtContent>
        <w:p w14:paraId="6B6840D0" w14:textId="6C601BE9" w:rsid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Learned and developed working skills in</w:t>
          </w:r>
          <w:r w:rsidR="000821B6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HTML5/CSS3, Bootstrap, JavaScript, jQuery, Angular.js, Node.js, AJAX/json</w:t>
          </w:r>
        </w:p>
        <w:p w14:paraId="04695A29" w14:textId="52B5BCD9" w:rsidR="0061156B" w:rsidRPr="0061156B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Collaborated with teammates </w:t>
          </w:r>
          <w:r w:rsidR="000821B6">
            <w:rPr>
              <w:rFonts w:ascii="Arial" w:hAnsi="Arial" w:cs="Arial"/>
            </w:rPr>
            <w:t xml:space="preserve">via </w:t>
          </w:r>
          <w:r w:rsidR="0061156B">
            <w:rPr>
              <w:rFonts w:ascii="Arial" w:hAnsi="Arial" w:cs="Arial"/>
            </w:rPr>
            <w:t xml:space="preserve">GitHub on </w:t>
          </w:r>
          <w:r w:rsidRPr="003B4E77">
            <w:rPr>
              <w:rFonts w:ascii="Arial" w:hAnsi="Arial" w:cs="Arial"/>
            </w:rPr>
            <w:t xml:space="preserve">group projects </w:t>
          </w:r>
          <w:r w:rsidR="0061156B">
            <w:rPr>
              <w:rFonts w:ascii="Arial" w:hAnsi="Arial" w:cs="Arial"/>
            </w:rPr>
            <w:t xml:space="preserve">using </w:t>
          </w:r>
          <w:r w:rsidRPr="003B4E77">
            <w:rPr>
              <w:rFonts w:ascii="Arial" w:hAnsi="Arial" w:cs="Arial"/>
            </w:rPr>
            <w:t>skills acquired in class</w:t>
          </w:r>
        </w:p>
        <w:p w14:paraId="3D50D116" w14:textId="7EE05F05" w:rsidR="003B4E77" w:rsidRP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Awarded </w:t>
          </w:r>
          <w:r w:rsidR="0061156B">
            <w:rPr>
              <w:rFonts w:ascii="Arial" w:hAnsi="Arial" w:cs="Arial"/>
            </w:rPr>
            <w:t xml:space="preserve">front-end </w:t>
          </w:r>
          <w:r>
            <w:rPr>
              <w:rFonts w:ascii="Arial" w:hAnsi="Arial" w:cs="Arial"/>
            </w:rPr>
            <w:t>certification upon completion</w:t>
          </w:r>
        </w:p>
      </w:sdtContent>
    </w:sdt>
    <w:p w14:paraId="0E9C02AC" w14:textId="7836E644" w:rsidR="003B4E77" w:rsidRDefault="003B4E77" w:rsidP="003B4E7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LA-Z-BOY HQ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Monroe,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May 2016 –  August 2016</w:t>
      </w:r>
    </w:p>
    <w:p w14:paraId="121F3370" w14:textId="77777777" w:rsidR="003B4E77" w:rsidRPr="009C6340" w:rsidRDefault="003B4E77" w:rsidP="003B4E7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IT Intern</w:t>
      </w:r>
    </w:p>
    <w:sdt>
      <w:sdtPr>
        <w:id w:val="-507601259"/>
        <w:placeholder>
          <w:docPart w:val="84EF418DA34C2C4082663801E0996956"/>
        </w:placeholder>
      </w:sdtPr>
      <w:sdtEndPr/>
      <w:sdtContent>
        <w:p w14:paraId="0370FEBC" w14:textId="197A79D3" w:rsidR="002F249B" w:rsidRDefault="0061156B" w:rsidP="002F249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</w:t>
          </w:r>
          <w:r w:rsidR="003B4E77" w:rsidRPr="004322EE">
            <w:rPr>
              <w:rFonts w:ascii="Arial" w:hAnsi="Arial" w:cs="Arial"/>
            </w:rPr>
            <w:t xml:space="preserve">hadowed </w:t>
          </w:r>
          <w:r>
            <w:rPr>
              <w:rFonts w:ascii="Arial" w:hAnsi="Arial" w:cs="Arial"/>
            </w:rPr>
            <w:t xml:space="preserve">and </w:t>
          </w:r>
          <w:r w:rsidR="006E5BF1">
            <w:rPr>
              <w:rFonts w:ascii="Arial" w:hAnsi="Arial" w:cs="Arial"/>
            </w:rPr>
            <w:t>work</w:t>
          </w:r>
          <w:r w:rsidR="003F1F4C">
            <w:rPr>
              <w:rFonts w:ascii="Arial" w:hAnsi="Arial" w:cs="Arial"/>
            </w:rPr>
            <w:t xml:space="preserve">ed with both Business Analysts </w:t>
          </w:r>
          <w:bookmarkStart w:id="0" w:name="_GoBack"/>
          <w:bookmarkEnd w:id="0"/>
          <w:r w:rsidR="006E5BF1">
            <w:rPr>
              <w:rFonts w:ascii="Arial" w:hAnsi="Arial" w:cs="Arial"/>
            </w:rPr>
            <w:t>and an experienced team of 8 developers</w:t>
          </w:r>
          <w:r w:rsidR="002F249B" w:rsidRPr="002F249B">
            <w:rPr>
              <w:rFonts w:ascii="Arial" w:hAnsi="Arial" w:cs="Arial"/>
            </w:rPr>
            <w:t xml:space="preserve"> </w:t>
          </w:r>
        </w:p>
        <w:p w14:paraId="46CCD1DA" w14:textId="0E3851F6" w:rsidR="003B4E77" w:rsidRPr="002F249B" w:rsidRDefault="002F249B" w:rsidP="003B4E7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Completed team projects involving maintenance of corporate internal site</w:t>
          </w:r>
        </w:p>
      </w:sdtContent>
    </w:sdt>
    <w:p w14:paraId="6E311806" w14:textId="2EE25E85" w:rsidR="0003174E" w:rsidRDefault="0003174E" w:rsidP="003B4E77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Education</w:t>
      </w:r>
    </w:p>
    <w:p w14:paraId="6C73873A" w14:textId="12E0700F" w:rsidR="0003174E" w:rsidRPr="000C40C4" w:rsidRDefault="0003174E" w:rsidP="0003174E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>Oakland University</w:t>
      </w:r>
      <w:r w:rsidR="003B4E77">
        <w:rPr>
          <w:rFonts w:ascii="Britannic Bold" w:hAnsi="Britannic Bold"/>
        </w:rPr>
        <w:t xml:space="preserve"> </w:t>
      </w:r>
      <w:r w:rsidR="003B4E77" w:rsidRPr="003C64B2">
        <w:rPr>
          <w:rFonts w:ascii="Wingdings" w:hAnsi="Wingdings"/>
          <w:color w:val="000000"/>
        </w:rPr>
        <w:t></w:t>
      </w:r>
      <w:r w:rsidR="003B4E77">
        <w:rPr>
          <w:rFonts w:ascii="Britannic Bold" w:hAnsi="Britannic Bold"/>
        </w:rPr>
        <w:t xml:space="preserve"> Rochester, MI </w:t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  <w:t xml:space="preserve">         September </w:t>
      </w:r>
      <w:r w:rsidR="0049755E" w:rsidRPr="000C40C4">
        <w:rPr>
          <w:rFonts w:ascii="Britannic Bold" w:hAnsi="Britannic Bold"/>
        </w:rPr>
        <w:t xml:space="preserve">2014 – </w:t>
      </w:r>
      <w:r w:rsidR="003B4E77">
        <w:rPr>
          <w:rFonts w:ascii="Britannic Bold" w:hAnsi="Britannic Bold"/>
        </w:rPr>
        <w:t>June 2017</w:t>
      </w:r>
    </w:p>
    <w:p w14:paraId="2717AF63" w14:textId="79C8D99B" w:rsidR="0003174E" w:rsidRPr="009C6340" w:rsidRDefault="0003174E" w:rsidP="0003174E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 w:rsidRPr="009C6340">
        <w:rPr>
          <w:rFonts w:ascii="Britannic Bold" w:hAnsi="Britannic Bold"/>
          <w:i/>
          <w:color w:val="5C5C5C" w:themeColor="text2" w:themeTint="BF"/>
        </w:rPr>
        <w:t>Bachelor of Science in Information Technology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 </w:t>
      </w:r>
    </w:p>
    <w:sdt>
      <w:sdtPr>
        <w:id w:val="-1596312262"/>
        <w:placeholder>
          <w:docPart w:val="2CAA77C5802346438101FA2F3A8F4FA2"/>
        </w:placeholder>
      </w:sdtPr>
      <w:sdtEndPr/>
      <w:sdtContent>
        <w:p w14:paraId="69F8743C" w14:textId="6143F06B" w:rsidR="00E23604" w:rsidRDefault="00A61BDF" w:rsidP="0003174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GPA: 3.7</w:t>
          </w:r>
        </w:p>
        <w:p w14:paraId="3F88992C" w14:textId="7071CE05" w:rsidR="003B4E77" w:rsidRPr="0061156B" w:rsidRDefault="003B4E77" w:rsidP="0003174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  <w:b/>
            </w:rPr>
          </w:pPr>
          <w:r w:rsidRPr="0061156B">
            <w:rPr>
              <w:rFonts w:ascii="Arial" w:hAnsi="Arial" w:cs="Arial"/>
              <w:b/>
            </w:rPr>
            <w:t xml:space="preserve">Cum Laude </w:t>
          </w:r>
          <w:r w:rsidRPr="0061156B">
            <w:rPr>
              <w:rFonts w:ascii="Wingdings" w:hAnsi="Wingdings"/>
              <w:b/>
              <w:color w:val="000000"/>
            </w:rPr>
            <w:t></w:t>
          </w:r>
          <w:r w:rsidRPr="0061156B">
            <w:rPr>
              <w:rFonts w:ascii="Arial" w:hAnsi="Arial" w:cs="Arial"/>
              <w:b/>
            </w:rPr>
            <w:t xml:space="preserve"> Departmental Honors</w:t>
          </w:r>
        </w:p>
        <w:p w14:paraId="61243B70" w14:textId="409F6F96" w:rsidR="00133B0D" w:rsidRPr="00167AF0" w:rsidRDefault="00A61BDF" w:rsidP="00167AF0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  <w:color w:val="000000"/>
            </w:rPr>
            <w:t>Senior</w:t>
          </w:r>
          <w:r w:rsidR="00486574">
            <w:rPr>
              <w:rFonts w:ascii="Arial" w:hAnsi="Arial" w:cs="Arial"/>
              <w:color w:val="000000"/>
            </w:rPr>
            <w:t xml:space="preserve"> standing</w:t>
          </w:r>
          <w:r w:rsidR="00486574">
            <w:rPr>
              <w:rFonts w:ascii="Arial" w:hAnsi="Arial" w:cs="Arial"/>
            </w:rPr>
            <w:t xml:space="preserve"> </w:t>
          </w:r>
          <w:r w:rsidR="00486574" w:rsidRPr="003C64B2">
            <w:rPr>
              <w:rFonts w:ascii="Wingdings" w:hAnsi="Wingdings"/>
              <w:color w:val="000000"/>
            </w:rPr>
            <w:t></w:t>
          </w:r>
          <w:r w:rsidR="00486574">
            <w:rPr>
              <w:rFonts w:ascii="Arial" w:hAnsi="Arial" w:cs="Arial"/>
              <w:color w:val="000000"/>
            </w:rPr>
            <w:t xml:space="preserve"> </w:t>
          </w:r>
          <w:r w:rsidR="00E23604">
            <w:rPr>
              <w:rFonts w:ascii="Arial" w:hAnsi="Arial" w:cs="Arial"/>
            </w:rPr>
            <w:t>B</w:t>
          </w:r>
          <w:r w:rsidR="0049755E">
            <w:rPr>
              <w:rFonts w:ascii="Arial" w:hAnsi="Arial" w:cs="Arial"/>
            </w:rPr>
            <w:t>.S</w:t>
          </w:r>
          <w:r w:rsidR="0003174E" w:rsidRPr="000C40C4">
            <w:rPr>
              <w:rFonts w:ascii="Arial" w:hAnsi="Arial" w:cs="Arial"/>
            </w:rPr>
            <w:t xml:space="preserve">. </w:t>
          </w:r>
          <w:r w:rsidR="00133B0D">
            <w:rPr>
              <w:rFonts w:ascii="Arial" w:hAnsi="Arial" w:cs="Arial"/>
            </w:rPr>
            <w:t xml:space="preserve">Graduation Date: </w:t>
          </w:r>
          <w:r w:rsidR="003B4E77">
            <w:rPr>
              <w:rFonts w:ascii="Arial" w:hAnsi="Arial" w:cs="Arial"/>
            </w:rPr>
            <w:t>Summer</w:t>
          </w:r>
          <w:r w:rsidR="00643635">
            <w:rPr>
              <w:rFonts w:ascii="Arial" w:hAnsi="Arial" w:cs="Arial"/>
            </w:rPr>
            <w:t xml:space="preserve"> 2017</w:t>
          </w:r>
        </w:p>
      </w:sdtContent>
    </w:sdt>
    <w:p w14:paraId="6A51D719" w14:textId="77777777" w:rsidR="008B7F14" w:rsidRDefault="008B7F14"/>
    <w:sectPr w:rsidR="008B7F14" w:rsidSect="00E96FEB">
      <w:headerReference w:type="default" r:id="rId9"/>
      <w:headerReference w:type="first" r:id="rId10"/>
      <w:pgSz w:w="12240" w:h="15840"/>
      <w:pgMar w:top="72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41336" w14:textId="77777777" w:rsidR="00DE17BB" w:rsidRDefault="00DE17BB">
      <w:pPr>
        <w:spacing w:line="240" w:lineRule="auto"/>
      </w:pPr>
      <w:r>
        <w:separator/>
      </w:r>
    </w:p>
  </w:endnote>
  <w:endnote w:type="continuationSeparator" w:id="0">
    <w:p w14:paraId="599A75D0" w14:textId="77777777" w:rsidR="00DE17BB" w:rsidRDefault="00DE17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FDF7A" w14:textId="77777777" w:rsidR="00DE17BB" w:rsidRDefault="00DE17BB">
      <w:pPr>
        <w:spacing w:line="240" w:lineRule="auto"/>
      </w:pPr>
      <w:r>
        <w:separator/>
      </w:r>
    </w:p>
  </w:footnote>
  <w:footnote w:type="continuationSeparator" w:id="0">
    <w:p w14:paraId="03AE6CB0" w14:textId="77777777" w:rsidR="00DE17BB" w:rsidRDefault="00DE17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EB642" w14:textId="77777777" w:rsidR="006D0E96" w:rsidRDefault="006D0E96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fldSimple w:instr=" USERNAME ">
      <w:r w:rsidR="00D62B58">
        <w:rPr>
          <w:noProof/>
        </w:rPr>
        <w:instrText>Peter Kalinowski</w:instrText>
      </w:r>
    </w:fldSimple>
    <w:r>
      <w:instrText xml:space="preserve">="" "[Your Name]" </w:instrText>
    </w:r>
    <w:fldSimple w:instr=" USERNAME ">
      <w:r w:rsidR="00D62B58">
        <w:rPr>
          <w:noProof/>
        </w:rPr>
        <w:instrText>Peter Kalinowski</w:instrText>
      </w:r>
    </w:fldSimple>
    <w:r>
      <w:fldChar w:fldCharType="separate"/>
    </w:r>
    <w:r w:rsidR="00D62B58">
      <w:rPr>
        <w:noProof/>
      </w:rPr>
      <w:instrText>Peter Kalinowski</w:instrText>
    </w:r>
    <w:r>
      <w:fldChar w:fldCharType="end"/>
    </w:r>
    <w:r>
      <w:instrText xml:space="preserve"> \* MERGEFORMAT</w:instrText>
    </w:r>
    <w:r>
      <w:fldChar w:fldCharType="separate"/>
    </w:r>
    <w:r w:rsidR="003B4E77">
      <w:t xml:space="preserve">Peter </w:t>
    </w:r>
    <w:r w:rsidR="003B4E77">
      <w:rPr>
        <w:noProof/>
      </w:rPr>
      <w:t>Kalinowski</w:t>
    </w:r>
    <w:r>
      <w:fldChar w:fldCharType="end"/>
    </w:r>
  </w:p>
  <w:p w14:paraId="0B42DAFF" w14:textId="77777777" w:rsidR="006D0E96" w:rsidRDefault="006D0E96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B4E77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4E42C" w14:textId="0DC245BC" w:rsidR="006D0E96" w:rsidRPr="00E717F4" w:rsidRDefault="006D0E96" w:rsidP="00E717F4">
    <w:pPr>
      <w:pStyle w:val="Title"/>
      <w:jc w:val="center"/>
      <w:rPr>
        <w:rFonts w:ascii="Britannic Bold" w:hAnsi="Britannic Bold"/>
        <w:sz w:val="56"/>
        <w:szCs w:val="56"/>
      </w:rPr>
    </w:pPr>
    <w:r>
      <w:rPr>
        <w:rFonts w:ascii="Britannic Bold" w:hAnsi="Britannic Bold"/>
        <w:sz w:val="56"/>
        <w:szCs w:val="56"/>
      </w:rPr>
      <w:t>PETER KALINOWSKI</w:t>
    </w:r>
  </w:p>
  <w:p w14:paraId="53FB36BC" w14:textId="5E052178" w:rsidR="0061156B" w:rsidRPr="00E717F4" w:rsidRDefault="00526F44" w:rsidP="00E717F4">
    <w:pPr>
      <w:pStyle w:val="ContactDetails"/>
      <w:jc w:val="center"/>
      <w:rPr>
        <w:rFonts w:ascii="Arial Black" w:hAnsi="Arial Black"/>
        <w:sz w:val="20"/>
        <w:szCs w:val="20"/>
      </w:rPr>
    </w:pPr>
    <w:r>
      <w:rPr>
        <w:rFonts w:ascii="Arial Black" w:hAnsi="Arial Black"/>
        <w:sz w:val="20"/>
        <w:szCs w:val="20"/>
      </w:rPr>
      <w:t>3522 Arbor Avenue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>
      <w:rPr>
        <w:rFonts w:ascii="Arial Black" w:hAnsi="Arial Black"/>
        <w:sz w:val="20"/>
        <w:szCs w:val="20"/>
      </w:rPr>
      <w:t xml:space="preserve"> Royal Oak, MI 48073</w:t>
    </w:r>
    <w:r w:rsidR="006D0E96">
      <w:rPr>
        <w:rFonts w:ascii="Arial Black" w:hAnsi="Arial Black"/>
        <w:sz w:val="20"/>
        <w:szCs w:val="20"/>
      </w:rPr>
      <w:br/>
      <w:t>Phone: (248</w:t>
    </w:r>
    <w:r w:rsidR="006D0E96" w:rsidRPr="00E717F4">
      <w:rPr>
        <w:rFonts w:ascii="Arial Black" w:hAnsi="Arial Black"/>
        <w:sz w:val="20"/>
        <w:szCs w:val="20"/>
      </w:rPr>
      <w:t>)-</w:t>
    </w:r>
    <w:r w:rsidR="006D0E96">
      <w:rPr>
        <w:rFonts w:ascii="Arial Black" w:hAnsi="Arial Black"/>
        <w:sz w:val="20"/>
        <w:szCs w:val="20"/>
      </w:rPr>
      <w:t>836-8710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 w:rsidRPr="00E717F4">
      <w:rPr>
        <w:rFonts w:ascii="Arial Black" w:hAnsi="Arial Black"/>
        <w:sz w:val="20"/>
        <w:szCs w:val="20"/>
      </w:rPr>
      <w:t xml:space="preserve"> E-Mail: </w:t>
    </w:r>
    <w:hyperlink r:id="rId1" w:history="1">
      <w:r w:rsidR="0061156B" w:rsidRPr="009A763E">
        <w:rPr>
          <w:rStyle w:val="Hyperlink"/>
          <w:rFonts w:ascii="Arial Black" w:hAnsi="Arial Black"/>
          <w:sz w:val="20"/>
          <w:szCs w:val="20"/>
        </w:rPr>
        <w:t>petekal1323@gmail.com</w:t>
      </w:r>
    </w:hyperlink>
    <w:r w:rsidR="0061156B">
      <w:rPr>
        <w:rFonts w:ascii="Arial Black" w:hAnsi="Arial Black"/>
        <w:sz w:val="20"/>
        <w:szCs w:val="20"/>
      </w:rPr>
      <w:t xml:space="preserve"> </w:t>
    </w:r>
    <w:r w:rsidR="0061156B" w:rsidRPr="00E717F4">
      <w:rPr>
        <w:rFonts w:ascii="Arial Black" w:hAnsi="Arial Black"/>
        <w:sz w:val="20"/>
        <w:szCs w:val="20"/>
      </w:rPr>
      <w:sym w:font="Wingdings 2" w:char="F097"/>
    </w:r>
    <w:r w:rsidR="0061156B">
      <w:rPr>
        <w:rFonts w:ascii="Arial Black" w:hAnsi="Arial Black"/>
        <w:sz w:val="20"/>
        <w:szCs w:val="20"/>
      </w:rPr>
      <w:t xml:space="preserve"> LinkedIn: </w:t>
    </w:r>
    <w:hyperlink r:id="rId2" w:history="1">
      <w:r w:rsidR="0061156B" w:rsidRPr="0061156B">
        <w:rPr>
          <w:rStyle w:val="Hyperlink"/>
          <w:rFonts w:ascii="Arial Black" w:hAnsi="Arial Black"/>
          <w:sz w:val="20"/>
          <w:szCs w:val="20"/>
        </w:rPr>
        <w:t>Peter Kalinowski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1E07559"/>
    <w:multiLevelType w:val="hybridMultilevel"/>
    <w:tmpl w:val="40B0F33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13F96134"/>
    <w:multiLevelType w:val="hybridMultilevel"/>
    <w:tmpl w:val="C9961BA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16265EBB"/>
    <w:multiLevelType w:val="hybridMultilevel"/>
    <w:tmpl w:val="9CDE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71140"/>
    <w:multiLevelType w:val="hybridMultilevel"/>
    <w:tmpl w:val="079C5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73F26"/>
    <w:multiLevelType w:val="hybridMultilevel"/>
    <w:tmpl w:val="A840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1E21E6"/>
    <w:multiLevelType w:val="hybridMultilevel"/>
    <w:tmpl w:val="BEDC6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5B29DA"/>
    <w:multiLevelType w:val="hybridMultilevel"/>
    <w:tmpl w:val="9BE05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2F400D"/>
    <w:multiLevelType w:val="hybridMultilevel"/>
    <w:tmpl w:val="D4C65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262D9E"/>
    <w:multiLevelType w:val="hybridMultilevel"/>
    <w:tmpl w:val="67F8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E4391"/>
    <w:multiLevelType w:val="hybridMultilevel"/>
    <w:tmpl w:val="B1CA2B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9E12E2"/>
    <w:multiLevelType w:val="hybridMultilevel"/>
    <w:tmpl w:val="511C0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8"/>
  </w:num>
  <w:num w:numId="17">
    <w:abstractNumId w:val="11"/>
  </w:num>
  <w:num w:numId="18">
    <w:abstractNumId w:val="9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717F4"/>
    <w:rsid w:val="00004E05"/>
    <w:rsid w:val="00025608"/>
    <w:rsid w:val="0003174E"/>
    <w:rsid w:val="0004291C"/>
    <w:rsid w:val="000821B6"/>
    <w:rsid w:val="000A4B10"/>
    <w:rsid w:val="000C40C4"/>
    <w:rsid w:val="000D1F43"/>
    <w:rsid w:val="000E3F50"/>
    <w:rsid w:val="000F015B"/>
    <w:rsid w:val="000F4C45"/>
    <w:rsid w:val="001004BA"/>
    <w:rsid w:val="001147AB"/>
    <w:rsid w:val="00120066"/>
    <w:rsid w:val="00127900"/>
    <w:rsid w:val="001330B7"/>
    <w:rsid w:val="00133B0D"/>
    <w:rsid w:val="00145BBE"/>
    <w:rsid w:val="00167AF0"/>
    <w:rsid w:val="00196E43"/>
    <w:rsid w:val="001A592A"/>
    <w:rsid w:val="001D775A"/>
    <w:rsid w:val="00205567"/>
    <w:rsid w:val="0021275B"/>
    <w:rsid w:val="00253C29"/>
    <w:rsid w:val="00263B66"/>
    <w:rsid w:val="0026408B"/>
    <w:rsid w:val="00265754"/>
    <w:rsid w:val="00296AFA"/>
    <w:rsid w:val="002A08D4"/>
    <w:rsid w:val="002A7A8C"/>
    <w:rsid w:val="002B5A49"/>
    <w:rsid w:val="002B644D"/>
    <w:rsid w:val="002F249B"/>
    <w:rsid w:val="00321FF5"/>
    <w:rsid w:val="003314DC"/>
    <w:rsid w:val="003352BC"/>
    <w:rsid w:val="00342B0E"/>
    <w:rsid w:val="00384065"/>
    <w:rsid w:val="003A4A28"/>
    <w:rsid w:val="003A5F3E"/>
    <w:rsid w:val="003B4E77"/>
    <w:rsid w:val="003D30C4"/>
    <w:rsid w:val="003E05F6"/>
    <w:rsid w:val="003E153A"/>
    <w:rsid w:val="003F1F4C"/>
    <w:rsid w:val="00413ADB"/>
    <w:rsid w:val="004217C9"/>
    <w:rsid w:val="004322EE"/>
    <w:rsid w:val="004365A4"/>
    <w:rsid w:val="004413BE"/>
    <w:rsid w:val="00486574"/>
    <w:rsid w:val="004961FB"/>
    <w:rsid w:val="0049755E"/>
    <w:rsid w:val="004B692E"/>
    <w:rsid w:val="004C6665"/>
    <w:rsid w:val="004E362B"/>
    <w:rsid w:val="004E4DC6"/>
    <w:rsid w:val="004E5C4C"/>
    <w:rsid w:val="00500525"/>
    <w:rsid w:val="00514021"/>
    <w:rsid w:val="00526F44"/>
    <w:rsid w:val="00544732"/>
    <w:rsid w:val="0056228C"/>
    <w:rsid w:val="00566F66"/>
    <w:rsid w:val="00590488"/>
    <w:rsid w:val="005E6632"/>
    <w:rsid w:val="005F15B0"/>
    <w:rsid w:val="005F5740"/>
    <w:rsid w:val="005F6C79"/>
    <w:rsid w:val="0061156B"/>
    <w:rsid w:val="0062202A"/>
    <w:rsid w:val="0063606D"/>
    <w:rsid w:val="006416FD"/>
    <w:rsid w:val="00642FBF"/>
    <w:rsid w:val="00643635"/>
    <w:rsid w:val="00645A46"/>
    <w:rsid w:val="006460AA"/>
    <w:rsid w:val="00651D1A"/>
    <w:rsid w:val="00666B66"/>
    <w:rsid w:val="00674BC3"/>
    <w:rsid w:val="0067689E"/>
    <w:rsid w:val="006811E4"/>
    <w:rsid w:val="006D0E96"/>
    <w:rsid w:val="006D15DF"/>
    <w:rsid w:val="006E5BF1"/>
    <w:rsid w:val="007059F8"/>
    <w:rsid w:val="00755FB7"/>
    <w:rsid w:val="00763B2D"/>
    <w:rsid w:val="00774CE3"/>
    <w:rsid w:val="007938B2"/>
    <w:rsid w:val="007C4B02"/>
    <w:rsid w:val="007F45E3"/>
    <w:rsid w:val="00810DD1"/>
    <w:rsid w:val="00857848"/>
    <w:rsid w:val="008677FE"/>
    <w:rsid w:val="008814F2"/>
    <w:rsid w:val="008B7F14"/>
    <w:rsid w:val="008F4D8C"/>
    <w:rsid w:val="00911081"/>
    <w:rsid w:val="00931D4D"/>
    <w:rsid w:val="009466E1"/>
    <w:rsid w:val="00977DE8"/>
    <w:rsid w:val="009B51BA"/>
    <w:rsid w:val="009C3F34"/>
    <w:rsid w:val="009C4354"/>
    <w:rsid w:val="009C6340"/>
    <w:rsid w:val="009C7CB1"/>
    <w:rsid w:val="009F266A"/>
    <w:rsid w:val="00A22C17"/>
    <w:rsid w:val="00A3230E"/>
    <w:rsid w:val="00A412B1"/>
    <w:rsid w:val="00A608AB"/>
    <w:rsid w:val="00A61BDF"/>
    <w:rsid w:val="00A63051"/>
    <w:rsid w:val="00AD3106"/>
    <w:rsid w:val="00AE4ACB"/>
    <w:rsid w:val="00B06E91"/>
    <w:rsid w:val="00B36B41"/>
    <w:rsid w:val="00B84129"/>
    <w:rsid w:val="00B844DA"/>
    <w:rsid w:val="00B91598"/>
    <w:rsid w:val="00BA0151"/>
    <w:rsid w:val="00BB6963"/>
    <w:rsid w:val="00BC7317"/>
    <w:rsid w:val="00C004E0"/>
    <w:rsid w:val="00C15F88"/>
    <w:rsid w:val="00C206D0"/>
    <w:rsid w:val="00C2761D"/>
    <w:rsid w:val="00C50193"/>
    <w:rsid w:val="00C77AF1"/>
    <w:rsid w:val="00C82706"/>
    <w:rsid w:val="00C847E6"/>
    <w:rsid w:val="00C90E49"/>
    <w:rsid w:val="00CE4C0F"/>
    <w:rsid w:val="00CF14B4"/>
    <w:rsid w:val="00D4716D"/>
    <w:rsid w:val="00D50999"/>
    <w:rsid w:val="00D62B58"/>
    <w:rsid w:val="00D84878"/>
    <w:rsid w:val="00DA2869"/>
    <w:rsid w:val="00DD214A"/>
    <w:rsid w:val="00DE17BB"/>
    <w:rsid w:val="00E23604"/>
    <w:rsid w:val="00E55E53"/>
    <w:rsid w:val="00E717F4"/>
    <w:rsid w:val="00E96FEB"/>
    <w:rsid w:val="00EA07D3"/>
    <w:rsid w:val="00EC1AF5"/>
    <w:rsid w:val="00ED7B4D"/>
    <w:rsid w:val="00EF12B4"/>
    <w:rsid w:val="00EF77FA"/>
    <w:rsid w:val="00F03A71"/>
    <w:rsid w:val="00F255B4"/>
    <w:rsid w:val="00F310FC"/>
    <w:rsid w:val="00F314CA"/>
    <w:rsid w:val="00FA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54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4BC3"/>
    <w:rPr>
      <w:color w:val="002F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BC3"/>
    <w:rPr>
      <w:color w:val="45AB5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etekal1323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tekal1323@gmail.com" TargetMode="External"/><Relationship Id="rId2" Type="http://schemas.openxmlformats.org/officeDocument/2006/relationships/hyperlink" Target="https://www.linkedin.com/in/peter-kalinowski-6a9808a2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AA77C5802346438101FA2F3A8F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DE64-45BE-1E41-8342-0AD2651AEF6E}"/>
      </w:docPartPr>
      <w:docPartBody>
        <w:p w:rsidR="006A68CD" w:rsidRDefault="006A68CD" w:rsidP="006A68CD">
          <w:pPr>
            <w:pStyle w:val="2CAA77C5802346438101FA2F3A8F4FA2"/>
          </w:pPr>
          <w:r>
            <w:t xml:space="preserve">Etiam cursus suscipit enim. Nulla facilisi. </w:t>
          </w:r>
        </w:p>
      </w:docPartBody>
    </w:docPart>
    <w:docPart>
      <w:docPartPr>
        <w:name w:val="0F63CBFF3C6EB848AA9EFEF948A21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598F-88D4-8545-BA15-4B29AAB25B25}"/>
      </w:docPartPr>
      <w:docPartBody>
        <w:p w:rsidR="00DD2463" w:rsidRDefault="00544EF4" w:rsidP="00544EF4">
          <w:pPr>
            <w:pStyle w:val="0F63CBFF3C6EB848AA9EFEF948A21A2C"/>
          </w:pPr>
          <w:r>
            <w:t xml:space="preserve">Etiam cursus suscipit enim. Nulla facilisi. </w:t>
          </w:r>
        </w:p>
      </w:docPartBody>
    </w:docPart>
    <w:docPart>
      <w:docPartPr>
        <w:name w:val="84EF418DA34C2C4082663801E0996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5C08-053A-0D41-8DD3-F5D5CE738961}"/>
      </w:docPartPr>
      <w:docPartBody>
        <w:p w:rsidR="00DD2463" w:rsidRDefault="00544EF4" w:rsidP="00544EF4">
          <w:pPr>
            <w:pStyle w:val="84EF418DA34C2C4082663801E0996956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997"/>
    <w:rsid w:val="00025254"/>
    <w:rsid w:val="00177F3D"/>
    <w:rsid w:val="002B1AF4"/>
    <w:rsid w:val="002F28A0"/>
    <w:rsid w:val="003217BD"/>
    <w:rsid w:val="00400348"/>
    <w:rsid w:val="00402BD1"/>
    <w:rsid w:val="00544EF4"/>
    <w:rsid w:val="00561B44"/>
    <w:rsid w:val="005D3997"/>
    <w:rsid w:val="006A68CD"/>
    <w:rsid w:val="00736498"/>
    <w:rsid w:val="007E42F2"/>
    <w:rsid w:val="00835933"/>
    <w:rsid w:val="00993FD3"/>
    <w:rsid w:val="009E4F87"/>
    <w:rsid w:val="00A634EB"/>
    <w:rsid w:val="00A70CE2"/>
    <w:rsid w:val="00AE4E91"/>
    <w:rsid w:val="00B8162C"/>
    <w:rsid w:val="00C965A8"/>
    <w:rsid w:val="00CA13E1"/>
    <w:rsid w:val="00CA24A4"/>
    <w:rsid w:val="00DB74FF"/>
    <w:rsid w:val="00DD2463"/>
    <w:rsid w:val="00E7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E96429A27CD408CB43A5166B7E6E0">
    <w:name w:val="D51E96429A27CD408CB43A5166B7E6E0"/>
  </w:style>
  <w:style w:type="paragraph" w:customStyle="1" w:styleId="4F1A92CDE490184FB5B08CADED72ADF7">
    <w:name w:val="4F1A92CDE490184FB5B08CADED72ADF7"/>
  </w:style>
  <w:style w:type="paragraph" w:customStyle="1" w:styleId="35D21682A5F73646AF6D2E9DD8E18FC8">
    <w:name w:val="35D21682A5F73646AF6D2E9DD8E18FC8"/>
  </w:style>
  <w:style w:type="paragraph" w:customStyle="1" w:styleId="48F222D3DDAD93489A76DCBEE33B9257">
    <w:name w:val="48F222D3DDAD93489A76DCBEE33B9257"/>
  </w:style>
  <w:style w:type="paragraph" w:customStyle="1" w:styleId="9AC9D66EECD436479748083BBDEE3FA5">
    <w:name w:val="9AC9D66EECD436479748083BBDEE3FA5"/>
  </w:style>
  <w:style w:type="paragraph" w:customStyle="1" w:styleId="5A9215C40C43E24A90492D0080BF75A1">
    <w:name w:val="5A9215C40C43E24A90492D0080BF75A1"/>
  </w:style>
  <w:style w:type="paragraph" w:customStyle="1" w:styleId="0E0B914241F1B0469E5143A5C6CEF7AD">
    <w:name w:val="0E0B914241F1B0469E5143A5C6CEF7AD"/>
  </w:style>
  <w:style w:type="paragraph" w:customStyle="1" w:styleId="3B7B6C2BB6E00348ACF47C61C1F7058A">
    <w:name w:val="3B7B6C2BB6E00348ACF47C61C1F7058A"/>
  </w:style>
  <w:style w:type="paragraph" w:customStyle="1" w:styleId="FEC045FF2B429F4B806843A37FD88D57">
    <w:name w:val="FEC045FF2B429F4B806843A37FD88D57"/>
  </w:style>
  <w:style w:type="paragraph" w:customStyle="1" w:styleId="2AED80B7F8B9E642ADB28B95BD849EAB">
    <w:name w:val="2AED80B7F8B9E642ADB28B95BD849EAB"/>
  </w:style>
  <w:style w:type="paragraph" w:customStyle="1" w:styleId="5F4EC7C634D0B14F82B2ED4DD19743B4">
    <w:name w:val="5F4EC7C634D0B14F82B2ED4DD19743B4"/>
  </w:style>
  <w:style w:type="paragraph" w:customStyle="1" w:styleId="F14A4F5FBABEB247A88CFD267AA6AFBA">
    <w:name w:val="F14A4F5FBABEB247A88CFD267AA6AFBA"/>
  </w:style>
  <w:style w:type="paragraph" w:customStyle="1" w:styleId="8CEBD3D460992743A98185A743A9127E">
    <w:name w:val="8CEBD3D460992743A98185A743A9127E"/>
  </w:style>
  <w:style w:type="paragraph" w:customStyle="1" w:styleId="2A1AD55D88883D43BD946A0306B4D3DA">
    <w:name w:val="2A1AD55D88883D43BD946A0306B4D3DA"/>
  </w:style>
  <w:style w:type="paragraph" w:customStyle="1" w:styleId="98C2C21681BADF4883512CAD07DBE0C2">
    <w:name w:val="98C2C21681BADF4883512CAD07DBE0C2"/>
  </w:style>
  <w:style w:type="paragraph" w:customStyle="1" w:styleId="1BBB7E32BAF46941B73D84CBBCB15FE9">
    <w:name w:val="1BBB7E32BAF46941B73D84CBBCB15FE9"/>
  </w:style>
  <w:style w:type="paragraph" w:customStyle="1" w:styleId="874EB7C81E15D046805AC203DF06D6E7">
    <w:name w:val="874EB7C81E15D046805AC203DF06D6E7"/>
  </w:style>
  <w:style w:type="paragraph" w:customStyle="1" w:styleId="F75CC3BD1388A04D8E40D612F21E0876">
    <w:name w:val="F75CC3BD1388A04D8E40D612F21E0876"/>
  </w:style>
  <w:style w:type="paragraph" w:customStyle="1" w:styleId="0BAFA08134EA3F4A9968477675FD35D2">
    <w:name w:val="0BAFA08134EA3F4A9968477675FD35D2"/>
  </w:style>
  <w:style w:type="paragraph" w:customStyle="1" w:styleId="4A9C92C186BED44A8A2B07ABEA8B3B53">
    <w:name w:val="4A9C92C186BED44A8A2B07ABEA8B3B53"/>
  </w:style>
  <w:style w:type="paragraph" w:customStyle="1" w:styleId="87596FEA82D81D4A8E53CEFDD9BB33C6">
    <w:name w:val="87596FEA82D81D4A8E53CEFDD9BB33C6"/>
  </w:style>
  <w:style w:type="paragraph" w:customStyle="1" w:styleId="F82C804D99D0F64F9F403F6A64246A26">
    <w:name w:val="F82C804D99D0F64F9F403F6A64246A26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C31451B70B3E7A49A7C66C0E5E82DC07">
    <w:name w:val="C31451B70B3E7A49A7C66C0E5E82DC07"/>
  </w:style>
  <w:style w:type="paragraph" w:customStyle="1" w:styleId="43E76EF9E5B12345BABA87FF8E32E567">
    <w:name w:val="43E76EF9E5B12345BABA87FF8E32E567"/>
  </w:style>
  <w:style w:type="paragraph" w:customStyle="1" w:styleId="BAAC348D7EC80F419EEB560909E3F34B">
    <w:name w:val="BAAC348D7EC80F419EEB560909E3F34B"/>
    <w:rsid w:val="005D3997"/>
  </w:style>
  <w:style w:type="paragraph" w:customStyle="1" w:styleId="D9626F9A6380FA428DCA2507ED7AA559">
    <w:name w:val="D9626F9A6380FA428DCA2507ED7AA559"/>
    <w:rsid w:val="005D3997"/>
  </w:style>
  <w:style w:type="paragraph" w:customStyle="1" w:styleId="02F1464083BC2B4A8C83D6A5713FF7D2">
    <w:name w:val="02F1464083BC2B4A8C83D6A5713FF7D2"/>
    <w:rsid w:val="005D3997"/>
  </w:style>
  <w:style w:type="paragraph" w:customStyle="1" w:styleId="8B27A7D7119D9E4AA25FBAB1B0928E7B">
    <w:name w:val="8B27A7D7119D9E4AA25FBAB1B0928E7B"/>
    <w:rsid w:val="005D3997"/>
  </w:style>
  <w:style w:type="paragraph" w:customStyle="1" w:styleId="901791062129D2479D4B436D46F7114F">
    <w:name w:val="901791062129D2479D4B436D46F7114F"/>
    <w:rsid w:val="00400348"/>
  </w:style>
  <w:style w:type="paragraph" w:customStyle="1" w:styleId="F14F3D3ADD80A647896A7BB631B3941B">
    <w:name w:val="F14F3D3ADD80A647896A7BB631B3941B"/>
    <w:rsid w:val="00400348"/>
  </w:style>
  <w:style w:type="paragraph" w:customStyle="1" w:styleId="6C0B68B06ADC03439C3D51E5419D1CEA">
    <w:name w:val="6C0B68B06ADC03439C3D51E5419D1CEA"/>
    <w:rsid w:val="00400348"/>
  </w:style>
  <w:style w:type="paragraph" w:customStyle="1" w:styleId="589DB809CCBF584CA559DA75930896A3">
    <w:name w:val="589DB809CCBF584CA559DA75930896A3"/>
    <w:rsid w:val="00400348"/>
  </w:style>
  <w:style w:type="paragraph" w:customStyle="1" w:styleId="5ABA997E0D1D4247804BC220603CF181">
    <w:name w:val="5ABA997E0D1D4247804BC220603CF181"/>
    <w:rsid w:val="00CA24A4"/>
  </w:style>
  <w:style w:type="paragraph" w:customStyle="1" w:styleId="551CCFD7EF14EF43B96D47ACCCA4FCA3">
    <w:name w:val="551CCFD7EF14EF43B96D47ACCCA4FCA3"/>
    <w:rsid w:val="00CA24A4"/>
  </w:style>
  <w:style w:type="paragraph" w:customStyle="1" w:styleId="647F075D6057AA48A80578D0085AFFD2">
    <w:name w:val="647F075D6057AA48A80578D0085AFFD2"/>
    <w:rsid w:val="00CA24A4"/>
  </w:style>
  <w:style w:type="paragraph" w:customStyle="1" w:styleId="2CAA77C5802346438101FA2F3A8F4FA2">
    <w:name w:val="2CAA77C5802346438101FA2F3A8F4FA2"/>
    <w:rsid w:val="006A68CD"/>
  </w:style>
  <w:style w:type="paragraph" w:customStyle="1" w:styleId="C893A67D15707B49BC74D4DFE5712E84">
    <w:name w:val="C893A67D15707B49BC74D4DFE5712E84"/>
    <w:rsid w:val="006A68CD"/>
  </w:style>
  <w:style w:type="paragraph" w:customStyle="1" w:styleId="E324333E63015346835294DDAED3E3B4">
    <w:name w:val="E324333E63015346835294DDAED3E3B4"/>
    <w:rsid w:val="006A68CD"/>
  </w:style>
  <w:style w:type="paragraph" w:customStyle="1" w:styleId="F1D0018F375E7D48A9AC2F7D5BDBD492">
    <w:name w:val="F1D0018F375E7D48A9AC2F7D5BDBD492"/>
    <w:rsid w:val="00B8162C"/>
  </w:style>
  <w:style w:type="paragraph" w:customStyle="1" w:styleId="CE9A4540C76DA145A897B7580CED1E2E">
    <w:name w:val="CE9A4540C76DA145A897B7580CED1E2E"/>
    <w:rsid w:val="00E77600"/>
  </w:style>
  <w:style w:type="paragraph" w:customStyle="1" w:styleId="F419FDF9D73F5540A14B17A0F8ADC29E">
    <w:name w:val="F419FDF9D73F5540A14B17A0F8ADC29E"/>
    <w:rsid w:val="00736498"/>
    <w:rPr>
      <w:lang w:eastAsia="en-US"/>
    </w:rPr>
  </w:style>
  <w:style w:type="paragraph" w:customStyle="1" w:styleId="CE13107E7DF60A468290A82EED2EEEE5">
    <w:name w:val="CE13107E7DF60A468290A82EED2EEEE5"/>
    <w:rsid w:val="00736498"/>
    <w:rPr>
      <w:lang w:eastAsia="en-US"/>
    </w:rPr>
  </w:style>
  <w:style w:type="paragraph" w:customStyle="1" w:styleId="3F8D09A50E132844A9658BD22F4DB3A5">
    <w:name w:val="3F8D09A50E132844A9658BD22F4DB3A5"/>
    <w:rsid w:val="007E42F2"/>
    <w:rPr>
      <w:lang w:eastAsia="en-US"/>
    </w:rPr>
  </w:style>
  <w:style w:type="paragraph" w:customStyle="1" w:styleId="9DAB75706F6EA84987B16163705E6A40">
    <w:name w:val="9DAB75706F6EA84987B16163705E6A40"/>
    <w:rsid w:val="00544EF4"/>
    <w:rPr>
      <w:lang w:eastAsia="en-US"/>
    </w:rPr>
  </w:style>
  <w:style w:type="paragraph" w:customStyle="1" w:styleId="A9082BCDA87397458C03E4D7BBE23317">
    <w:name w:val="A9082BCDA87397458C03E4D7BBE23317"/>
    <w:rsid w:val="00544EF4"/>
    <w:rPr>
      <w:lang w:eastAsia="en-US"/>
    </w:rPr>
  </w:style>
  <w:style w:type="paragraph" w:customStyle="1" w:styleId="0F63CBFF3C6EB848AA9EFEF948A21A2C">
    <w:name w:val="0F63CBFF3C6EB848AA9EFEF948A21A2C"/>
    <w:rsid w:val="00544EF4"/>
    <w:rPr>
      <w:lang w:eastAsia="en-US"/>
    </w:rPr>
  </w:style>
  <w:style w:type="paragraph" w:customStyle="1" w:styleId="84EF418DA34C2C4082663801E0996956">
    <w:name w:val="84EF418DA34C2C4082663801E0996956"/>
    <w:rsid w:val="00544EF4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BD6D12-8D73-DD43-B13A-30C73CD6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View:Resumes:Vitae.dotx</Template>
  <TotalTime>1</TotalTime>
  <Pages>1</Pages>
  <Words>173</Words>
  <Characters>990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Certified front-end web developer with a Bachelor’s in Information Technology an</vt:lpstr>
      <vt:lpstr>Projects</vt:lpstr>
      <vt:lpstr>Areas of Working Knowledge</vt:lpstr>
      <vt:lpstr>Experience</vt:lpstr>
      <vt:lpstr>Education</vt:lpstr>
    </vt:vector>
  </TitlesOfParts>
  <Manager/>
  <Company/>
  <LinksUpToDate>false</LinksUpToDate>
  <CharactersWithSpaces>1161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Taylor</dc:creator>
  <cp:keywords/>
  <dc:description/>
  <cp:lastModifiedBy>Peter Kalinowski</cp:lastModifiedBy>
  <cp:revision>3</cp:revision>
  <cp:lastPrinted>2017-04-06T12:15:00Z</cp:lastPrinted>
  <dcterms:created xsi:type="dcterms:W3CDTF">2017-05-11T18:21:00Z</dcterms:created>
  <dcterms:modified xsi:type="dcterms:W3CDTF">2017-05-11T18:21:00Z</dcterms:modified>
  <cp:category/>
</cp:coreProperties>
</file>