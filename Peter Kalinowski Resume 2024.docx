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C96D5C" w14:textId="77777777" w:rsidR="00D943A4" w:rsidRPr="00F4725C" w:rsidRDefault="00D943A4" w:rsidP="008D0C40">
      <w:pPr>
        <w:pStyle w:val="ImagePlaceholder"/>
        <w:rPr>
          <w:rFonts w:ascii="Franklin Gothic Book" w:hAnsi="Franklin Gothic Book"/>
        </w:rPr>
      </w:pPr>
      <w:r w:rsidRPr="00F4725C">
        <w:rPr>
          <w:rFonts w:ascii="Franklin Gothic Book" w:hAnsi="Franklin Gothic Book"/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0290" behindDoc="1" locked="1" layoutInCell="1" allowOverlap="1" wp14:anchorId="277EAA04" wp14:editId="27B18047">
                <wp:simplePos x="0" y="0"/>
                <wp:positionH relativeFrom="page">
                  <wp:posOffset>0</wp:posOffset>
                </wp:positionH>
                <wp:positionV relativeFrom="paragraph">
                  <wp:posOffset>-457200</wp:posOffset>
                </wp:positionV>
                <wp:extent cx="2468880" cy="10058400"/>
                <wp:effectExtent l="0" t="0" r="0" b="0"/>
                <wp:wrapNone/>
                <wp:docPr id="1731557180" name="Rectangle 173155718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880" cy="100584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9FABD4" id="Rectangle 1731557180" o:spid="_x0000_s1026" alt="&quot;&quot;" style="position:absolute;margin-left:0;margin-top:-36pt;width:194.4pt;height:11in;z-index:-25165619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ybpFkQIAALUFAAAOAAAAZHJzL2Uyb0RvYy54bWysVN9P2zAQfp+0/8Hy+0haFdZFpKgCMU1i&#13;&#10;UAETz8axSSTb59lu0+6v39lOUwZsk6a9OL5f352/3N3p2VYrshHOd2BqOjkqKRGGQ9OZp5p+u7/8&#13;&#10;MKfEB2YapsCImu6Ep2eL9+9Oe1uJKbSgGuEIghhf9bambQi2KgrPW6GZPwIrDBolOM0Ciu6paBzr&#13;&#10;EV2rYlqWJ0UPrrEOuPAetRfZSBcJX0rBw42UXgSiaoq1hXS6dD7Gs1icsurJMdt2fCiD/UMVmnUG&#13;&#10;k45QFywwsnbdKyjdcQceZDjioAuQsuMivQFfMylfvOauZVaktyA53o40+f8Hy683d3blkIbe+srj&#13;&#10;Nb5iK52OX6yPbBNZu5EssQ2Eo3I6O5nP58gpR9ukLI/nszLxWRzirfPhswBN4qWmDn9HYoltrnzA&#13;&#10;nOi6d4npPKiuueyUSkJsAXGuHNkw/HmMc2HCJIWrtf4KTdZjE+S0rEI1/uysnh/UTNmWZe3xXouJ&#13;&#10;U4tF/FTGL6mViQUYiKXkKqOmODCUbmGnRPRT5lZI0jWRk1TeiPy6ct+yRvytlgQYkSXmH7Hz03+D&#13;&#10;nasc/GOoSL0/Bpd/KiwHjxEpM5gwBuvOgHsLQOH/GDJn/z1JmZrI0iM0u5UjDvLkecsvO+yFK+bD&#13;&#10;ijkcNWwgXB/hBg+poK8pDDdKWnA/3tJHf5wAtFLS4+jW1H9fMycoUV8MzsanyWwWZz0Js+OPUxTc&#13;&#10;c8vjc4tZ63PABpvgorI8XaN/UPurdKAfcMssY1Y0McMxd015cHvhPOSVgnuKi+UyueF8WxauzJ3l&#13;&#10;ETyyGnv9fvvAnB0GIuAwXcN+zFn1Yi6yb4w0sFwHkF0amgOvA9+4G1ITD3ssLp/ncvI6bNvFTwAA&#13;&#10;AP//AwBQSwMEFAAGAAgAAAAhAE/20CLiAAAADgEAAA8AAABkcnMvZG93bnJldi54bWxMj8FOwzAM&#13;&#10;hu9IvENkJG5buiFK1TWdJhDiMMG0DfWcNqapaJyqybbu7TEnuFi2f/u3v2I9uV6ccQydJwWLeQIC&#13;&#10;qfGmo1bB5/F1loEIUZPRvSdUcMUA6/L2ptC58Rfa4/kQW8EmFHKtwMY45FKGxqLTYe4HJNa+/Oh0&#13;&#10;5HJspRn1hc1dL5dJkkqnO+ILVg/4bLH5Ppwcu3zEzTHd73b6WlU2bKs6fX/bKnV/N72sOGxWICJO&#13;&#10;8W8Dfhn4fyj5sdqfyATRK2CaqGD2tOSE5YcsY5ya5x4X3JJlIf9jlD8AAAD//wMAUEsBAi0AFAAG&#13;&#10;AAgAAAAhALaDOJL+AAAA4QEAABMAAAAAAAAAAAAAAAAAAAAAAFtDb250ZW50X1R5cGVzXS54bWxQ&#13;&#10;SwECLQAUAAYACAAAACEAOP0h/9YAAACUAQAACwAAAAAAAAAAAAAAAAAvAQAAX3JlbHMvLnJlbHNQ&#13;&#10;SwECLQAUAAYACAAAACEAwcm6RZECAAC1BQAADgAAAAAAAAAAAAAAAAAuAgAAZHJzL2Uyb0RvYy54&#13;&#10;bWxQSwECLQAUAAYACAAAACEAT/bQIuIAAAAOAQAADwAAAAAAAAAAAAAAAADrBAAAZHJzL2Rvd25y&#13;&#10;ZXYueG1sUEsFBgAAAAAEAAQA8wAAAPoFAAAAAA==&#13;&#10;" fillcolor="#d9dfef [660]" stroked="f" strokeweight="1pt">
                <v:fill opacity="32896f"/>
                <w10:wrap anchorx="page"/>
                <w10:anchorlock/>
              </v:rect>
            </w:pict>
          </mc:Fallback>
        </mc:AlternateContent>
      </w:r>
    </w:p>
    <w:tbl>
      <w:tblPr>
        <w:tblW w:w="5000" w:type="pct"/>
        <w:tblLayout w:type="fixed"/>
        <w:tblLook w:val="04A0" w:firstRow="1" w:lastRow="0" w:firstColumn="1" w:lastColumn="0" w:noHBand="0" w:noVBand="1"/>
      </w:tblPr>
      <w:tblGrid>
        <w:gridCol w:w="3150"/>
        <w:gridCol w:w="360"/>
        <w:gridCol w:w="1980"/>
        <w:gridCol w:w="180"/>
        <w:gridCol w:w="5110"/>
        <w:gridCol w:w="20"/>
      </w:tblGrid>
      <w:tr w:rsidR="00D943A4" w:rsidRPr="00F4725C" w14:paraId="05FDA5E4" w14:textId="77777777" w:rsidTr="00824A76">
        <w:trPr>
          <w:trHeight w:val="2610"/>
        </w:trPr>
        <w:tc>
          <w:tcPr>
            <w:tcW w:w="10800" w:type="dxa"/>
            <w:gridSpan w:val="6"/>
          </w:tcPr>
          <w:p w14:paraId="0EE51375" w14:textId="31C86069" w:rsidR="00824A76" w:rsidRPr="008448CA" w:rsidRDefault="00824A76" w:rsidP="00461D4A">
            <w:pPr>
              <w:pStyle w:val="Title"/>
              <w:rPr>
                <w:rFonts w:ascii="Franklin Gothic Medium" w:hAnsi="Franklin Gothic Medium"/>
                <w:sz w:val="96"/>
                <w:szCs w:val="48"/>
              </w:rPr>
            </w:pPr>
            <w:r w:rsidRPr="008448CA">
              <w:rPr>
                <w:rFonts w:ascii="Franklin Gothic Medium" w:hAnsi="Franklin Gothic Medium"/>
                <w:sz w:val="96"/>
                <w:szCs w:val="48"/>
              </w:rPr>
              <w:t xml:space="preserve">PETER </w:t>
            </w:r>
            <w:r w:rsidR="002F0DF8">
              <w:rPr>
                <w:rFonts w:ascii="Franklin Gothic Medium" w:hAnsi="Franklin Gothic Medium"/>
                <w:sz w:val="96"/>
                <w:szCs w:val="48"/>
              </w:rPr>
              <w:t>K.</w:t>
            </w:r>
            <w:r w:rsidRPr="008448CA">
              <w:rPr>
                <w:rFonts w:ascii="Franklin Gothic Medium" w:hAnsi="Franklin Gothic Medium"/>
                <w:sz w:val="96"/>
                <w:szCs w:val="48"/>
              </w:rPr>
              <w:t xml:space="preserve"> </w:t>
            </w:r>
          </w:p>
          <w:p w14:paraId="0C752AF5" w14:textId="75746F77" w:rsidR="00D943A4" w:rsidRPr="00F4725C" w:rsidRDefault="00824A76" w:rsidP="00461D4A">
            <w:pPr>
              <w:pStyle w:val="Title"/>
              <w:rPr>
                <w:rFonts w:ascii="Franklin Gothic Book" w:hAnsi="Franklin Gothic Book"/>
              </w:rPr>
            </w:pPr>
            <w:r w:rsidRPr="008448CA">
              <w:rPr>
                <w:rFonts w:ascii="Franklin Gothic Medium" w:hAnsi="Franklin Gothic Medium"/>
                <w:sz w:val="96"/>
                <w:szCs w:val="48"/>
              </w:rPr>
              <w:t>KALINOWSKI</w:t>
            </w:r>
          </w:p>
        </w:tc>
      </w:tr>
      <w:tr w:rsidR="00D943A4" w:rsidRPr="00F4725C" w14:paraId="4E5607C9" w14:textId="77777777" w:rsidTr="008D0C40">
        <w:trPr>
          <w:gridAfter w:val="1"/>
          <w:wAfter w:w="20" w:type="dxa"/>
          <w:trHeight w:val="144"/>
        </w:trPr>
        <w:tc>
          <w:tcPr>
            <w:tcW w:w="3150" w:type="dxa"/>
            <w:vMerge w:val="restart"/>
          </w:tcPr>
          <w:p w14:paraId="6E07203B" w14:textId="15998EA9" w:rsidR="00D943A4" w:rsidRPr="008448CA" w:rsidRDefault="008448CA" w:rsidP="00D943A4">
            <w:pPr>
              <w:pStyle w:val="Heading1Alt"/>
              <w:rPr>
                <w:rFonts w:ascii="Franklin Gothic Book" w:hAnsi="Franklin Gothic Book" w:cs="Times"/>
                <w:color w:val="000000"/>
                <w:sz w:val="32"/>
                <w:szCs w:val="32"/>
              </w:rPr>
            </w:pPr>
            <w:r>
              <w:rPr>
                <w:rFonts w:ascii="Franklin Gothic Book" w:hAnsi="Franklin Gothic Book"/>
                <w:sz w:val="32"/>
                <w:szCs w:val="32"/>
              </w:rPr>
              <w:t>OBJECTIVE</w:t>
            </w:r>
            <w:r w:rsidR="00D943A4" w:rsidRPr="008448CA">
              <w:rPr>
                <w:rFonts w:ascii="Franklin Gothic Book" w:hAnsi="Franklin Gothic Book"/>
                <w:sz w:val="32"/>
                <w:szCs w:val="32"/>
              </w:rPr>
              <w:t xml:space="preserve"> </w:t>
            </w:r>
          </w:p>
          <w:p w14:paraId="35986C8A" w14:textId="375296B3" w:rsidR="00D943A4" w:rsidRDefault="00B702B5" w:rsidP="00D943A4">
            <w:pPr>
              <w:rPr>
                <w:rFonts w:ascii="Franklin Gothic Book" w:hAnsi="Franklin Gothic Book"/>
              </w:rPr>
            </w:pPr>
            <w:r>
              <w:rPr>
                <w:rFonts w:ascii="Franklin Gothic Book" w:hAnsi="Franklin Gothic Book"/>
              </w:rPr>
              <w:t>UI</w:t>
            </w:r>
            <w:r w:rsidR="008448CA">
              <w:rPr>
                <w:rFonts w:ascii="Franklin Gothic Book" w:hAnsi="Franklin Gothic Book"/>
              </w:rPr>
              <w:t xml:space="preserve"> Developer with seven years </w:t>
            </w:r>
            <w:proofErr w:type="gramStart"/>
            <w:r w:rsidR="008448CA">
              <w:rPr>
                <w:rFonts w:ascii="Franklin Gothic Book" w:hAnsi="Franklin Gothic Book"/>
              </w:rPr>
              <w:t xml:space="preserve">of </w:t>
            </w:r>
            <w:r w:rsidR="00093AB3">
              <w:rPr>
                <w:rFonts w:ascii="Franklin Gothic Book" w:hAnsi="Franklin Gothic Book"/>
              </w:rPr>
              <w:t xml:space="preserve"> experience</w:t>
            </w:r>
            <w:proofErr w:type="gramEnd"/>
            <w:r w:rsidR="00093AB3">
              <w:rPr>
                <w:rFonts w:ascii="Franklin Gothic Book" w:hAnsi="Franklin Gothic Book"/>
              </w:rPr>
              <w:t xml:space="preserve"> </w:t>
            </w:r>
            <w:r w:rsidR="00093AB3" w:rsidRPr="00093AB3">
              <w:rPr>
                <w:rFonts w:ascii="Franklin Gothic Book" w:hAnsi="Franklin Gothic Book"/>
              </w:rPr>
              <w:t>creating high-performance, scalable employee portals for major clients</w:t>
            </w:r>
            <w:r w:rsidR="008448CA">
              <w:rPr>
                <w:rFonts w:ascii="Franklin Gothic Book" w:hAnsi="Franklin Gothic Book"/>
              </w:rPr>
              <w:t xml:space="preserve">. </w:t>
            </w:r>
            <w:r w:rsidR="00093AB3" w:rsidRPr="00093AB3">
              <w:rPr>
                <w:rFonts w:ascii="Franklin Gothic Book" w:hAnsi="Franklin Gothic Book"/>
              </w:rPr>
              <w:t xml:space="preserve">Seeking to </w:t>
            </w:r>
            <w:r w:rsidR="00093AB3">
              <w:rPr>
                <w:rFonts w:ascii="Franklin Gothic Book" w:hAnsi="Franklin Gothic Book"/>
              </w:rPr>
              <w:t xml:space="preserve">apply </w:t>
            </w:r>
            <w:r w:rsidR="00093AB3" w:rsidRPr="00093AB3">
              <w:rPr>
                <w:rFonts w:ascii="Franklin Gothic Book" w:hAnsi="Franklin Gothic Book"/>
              </w:rPr>
              <w:t>my technical and collaborative skills</w:t>
            </w:r>
            <w:r w:rsidR="00093AB3">
              <w:rPr>
                <w:rFonts w:ascii="Franklin Gothic Book" w:hAnsi="Franklin Gothic Book"/>
              </w:rPr>
              <w:t xml:space="preserve"> on a development team focused on</w:t>
            </w:r>
            <w:r w:rsidR="00093AB3" w:rsidRPr="00093AB3">
              <w:rPr>
                <w:rFonts w:ascii="Franklin Gothic Book" w:hAnsi="Franklin Gothic Book"/>
              </w:rPr>
              <w:t xml:space="preserve"> innovative projects</w:t>
            </w:r>
            <w:r w:rsidR="00093AB3">
              <w:rPr>
                <w:rFonts w:ascii="Franklin Gothic Book" w:hAnsi="Franklin Gothic Book"/>
              </w:rPr>
              <w:t xml:space="preserve"> and</w:t>
            </w:r>
            <w:r w:rsidR="00093AB3" w:rsidRPr="00093AB3">
              <w:rPr>
                <w:rFonts w:ascii="Franklin Gothic Book" w:hAnsi="Franklin Gothic Book"/>
              </w:rPr>
              <w:t xml:space="preserve"> advanced technology solutions, </w:t>
            </w:r>
            <w:r w:rsidR="00093AB3">
              <w:rPr>
                <w:rFonts w:ascii="Franklin Gothic Book" w:hAnsi="Franklin Gothic Book"/>
              </w:rPr>
              <w:t>aiming to grow</w:t>
            </w:r>
            <w:r w:rsidR="00093AB3" w:rsidRPr="00093AB3">
              <w:rPr>
                <w:rFonts w:ascii="Franklin Gothic Book" w:hAnsi="Franklin Gothic Book"/>
              </w:rPr>
              <w:t xml:space="preserve"> into a leadership role</w:t>
            </w:r>
            <w:r w:rsidR="008448CA">
              <w:rPr>
                <w:rFonts w:ascii="Franklin Gothic Book" w:hAnsi="Franklin Gothic Book"/>
              </w:rPr>
              <w:t xml:space="preserve">.  </w:t>
            </w:r>
          </w:p>
          <w:p w14:paraId="5E327DF5" w14:textId="77777777" w:rsidR="00093AB3" w:rsidRPr="00F4725C" w:rsidRDefault="00093AB3" w:rsidP="00D943A4">
            <w:pPr>
              <w:rPr>
                <w:rFonts w:ascii="Franklin Gothic Book" w:hAnsi="Franklin Gothic Book"/>
              </w:rPr>
            </w:pPr>
          </w:p>
          <w:p w14:paraId="3388BEF4" w14:textId="1921C99A" w:rsidR="00461D4A" w:rsidRPr="008448CA" w:rsidRDefault="00F4725C" w:rsidP="00461D4A">
            <w:pPr>
              <w:pStyle w:val="Heading1Alt"/>
              <w:rPr>
                <w:rFonts w:ascii="Franklin Gothic Book" w:hAnsi="Franklin Gothic Book" w:cs="Times"/>
                <w:color w:val="000000"/>
                <w:sz w:val="32"/>
                <w:szCs w:val="32"/>
              </w:rPr>
            </w:pPr>
            <w:r w:rsidRPr="008448CA">
              <w:rPr>
                <w:rFonts w:ascii="Franklin Gothic Book" w:hAnsi="Franklin Gothic Book"/>
                <w:sz w:val="32"/>
                <w:szCs w:val="32"/>
              </w:rPr>
              <w:t>CONTACT</w:t>
            </w:r>
            <w:r w:rsidR="00461D4A" w:rsidRPr="008448CA">
              <w:rPr>
                <w:rFonts w:ascii="Franklin Gothic Book" w:hAnsi="Franklin Gothic Book"/>
                <w:sz w:val="32"/>
                <w:szCs w:val="32"/>
              </w:rPr>
              <w:t xml:space="preserve"> </w:t>
            </w:r>
          </w:p>
          <w:p w14:paraId="58A43C81" w14:textId="36504259" w:rsidR="00F4725C" w:rsidRDefault="00F4725C" w:rsidP="00B702B5">
            <w:pPr>
              <w:spacing w:after="0"/>
              <w:rPr>
                <w:rFonts w:ascii="Franklin Gothic Book" w:hAnsi="Franklin Gothic Book"/>
              </w:rPr>
            </w:pPr>
            <w:r>
              <w:rPr>
                <w:rFonts w:ascii="Franklin Gothic Book" w:hAnsi="Franklin Gothic Book"/>
              </w:rPr>
              <w:t>(</w:t>
            </w:r>
            <w:r w:rsidRPr="00F4725C">
              <w:rPr>
                <w:rFonts w:ascii="Franklin Gothic Book" w:hAnsi="Franklin Gothic Book"/>
              </w:rPr>
              <w:t>248)</w:t>
            </w:r>
            <w:r w:rsidR="002F0DF8">
              <w:rPr>
                <w:rFonts w:ascii="Franklin Gothic Book" w:hAnsi="Franklin Gothic Book"/>
              </w:rPr>
              <w:t xml:space="preserve"> </w:t>
            </w:r>
            <w:r w:rsidRPr="00F4725C">
              <w:rPr>
                <w:rFonts w:ascii="Franklin Gothic Book" w:hAnsi="Franklin Gothic Book"/>
              </w:rPr>
              <w:t>836-8710</w:t>
            </w:r>
          </w:p>
          <w:p w14:paraId="09FA81BE" w14:textId="1B23320D" w:rsidR="00B116AE" w:rsidRPr="00F4725C" w:rsidRDefault="00B116AE" w:rsidP="00B702B5">
            <w:pPr>
              <w:spacing w:after="0"/>
              <w:rPr>
                <w:rFonts w:ascii="Franklin Gothic Book" w:hAnsi="Franklin Gothic Book"/>
              </w:rPr>
            </w:pPr>
            <w:r>
              <w:rPr>
                <w:rFonts w:ascii="Franklin Gothic Book" w:hAnsi="Franklin Gothic Book"/>
              </w:rPr>
              <w:t>Oxford, MI</w:t>
            </w:r>
          </w:p>
          <w:p w14:paraId="2FB1F6F5" w14:textId="77777777" w:rsidR="00F4725C" w:rsidRPr="00F4725C" w:rsidRDefault="00F4725C" w:rsidP="00B702B5">
            <w:pPr>
              <w:spacing w:after="0"/>
              <w:rPr>
                <w:rFonts w:ascii="Franklin Gothic Book" w:hAnsi="Franklin Gothic Book"/>
              </w:rPr>
            </w:pPr>
            <w:r w:rsidRPr="00F4725C">
              <w:rPr>
                <w:rFonts w:ascii="Franklin Gothic Book" w:hAnsi="Franklin Gothic Book"/>
              </w:rPr>
              <w:t>petekal1323@gmail.com</w:t>
            </w:r>
          </w:p>
          <w:p w14:paraId="201261CC" w14:textId="658205EB" w:rsidR="00D943A4" w:rsidRPr="00F4725C" w:rsidRDefault="00000000" w:rsidP="00B702B5">
            <w:pPr>
              <w:spacing w:after="0"/>
              <w:rPr>
                <w:rFonts w:ascii="Franklin Gothic Book" w:hAnsi="Franklin Gothic Book"/>
              </w:rPr>
            </w:pPr>
            <w:hyperlink r:id="rId11" w:history="1">
              <w:r w:rsidR="00F4725C" w:rsidRPr="00B116AE">
                <w:rPr>
                  <w:rStyle w:val="Hyperlink"/>
                  <w:rFonts w:ascii="Franklin Gothic Book" w:hAnsi="Franklin Gothic Book"/>
                </w:rPr>
                <w:t>Connect with me on LinkedIn</w:t>
              </w:r>
            </w:hyperlink>
          </w:p>
          <w:p w14:paraId="7C3E89B3" w14:textId="77777777" w:rsidR="00D943A4" w:rsidRPr="00F4725C" w:rsidRDefault="00D943A4" w:rsidP="00D943A4">
            <w:pPr>
              <w:rPr>
                <w:rFonts w:ascii="Franklin Gothic Book" w:hAnsi="Franklin Gothic Book"/>
              </w:rPr>
            </w:pPr>
          </w:p>
          <w:p w14:paraId="063599E2" w14:textId="2DA5D876" w:rsidR="00461D4A" w:rsidRPr="008448CA" w:rsidRDefault="00F4725C" w:rsidP="00461D4A">
            <w:pPr>
              <w:pStyle w:val="Heading1Alt"/>
              <w:rPr>
                <w:rFonts w:ascii="Franklin Gothic Book" w:hAnsi="Franklin Gothic Book" w:cs="Times"/>
                <w:color w:val="000000"/>
                <w:sz w:val="32"/>
                <w:szCs w:val="32"/>
              </w:rPr>
            </w:pPr>
            <w:r w:rsidRPr="008448CA">
              <w:rPr>
                <w:rFonts w:ascii="Franklin Gothic Book" w:hAnsi="Franklin Gothic Book"/>
                <w:sz w:val="32"/>
                <w:szCs w:val="32"/>
              </w:rPr>
              <w:t>SKILLS</w:t>
            </w:r>
          </w:p>
          <w:p w14:paraId="72A6ADCA" w14:textId="1183EC3A" w:rsidR="00B702B5" w:rsidRPr="00B702B5" w:rsidRDefault="00B702B5" w:rsidP="00B702B5">
            <w:pPr>
              <w:rPr>
                <w:rFonts w:ascii="Franklin Gothic Book" w:hAnsi="Franklin Gothic Book"/>
                <w:b/>
                <w:bCs/>
                <w:color w:val="1E5E9F" w:themeColor="accent3" w:themeShade="BF"/>
              </w:rPr>
            </w:pPr>
            <w:r w:rsidRPr="00B702B5">
              <w:rPr>
                <w:rFonts w:ascii="Franklin Gothic Book" w:hAnsi="Franklin Gothic Book"/>
                <w:b/>
                <w:bCs/>
                <w:color w:val="1E5E9F" w:themeColor="accent3" w:themeShade="BF"/>
              </w:rPr>
              <w:t>Languages</w:t>
            </w:r>
          </w:p>
          <w:p w14:paraId="447F5123" w14:textId="77777777" w:rsidR="00B702B5" w:rsidRPr="00B702B5" w:rsidRDefault="00B702B5" w:rsidP="00B702B5">
            <w:pPr>
              <w:pStyle w:val="ListParagraph"/>
              <w:numPr>
                <w:ilvl w:val="0"/>
                <w:numId w:val="23"/>
              </w:numPr>
              <w:rPr>
                <w:rFonts w:ascii="Franklin Gothic Book" w:hAnsi="Franklin Gothic Book"/>
              </w:rPr>
            </w:pPr>
            <w:r>
              <w:t>J</w:t>
            </w:r>
            <w:r w:rsidRPr="00B116AE">
              <w:t>avaScript</w:t>
            </w:r>
          </w:p>
          <w:p w14:paraId="634EE563" w14:textId="63589117" w:rsidR="00B116AE" w:rsidRPr="00B116AE" w:rsidRDefault="00B116AE" w:rsidP="00B116AE">
            <w:pPr>
              <w:pStyle w:val="ListParagraph"/>
              <w:numPr>
                <w:ilvl w:val="0"/>
                <w:numId w:val="23"/>
              </w:numPr>
              <w:rPr>
                <w:rFonts w:ascii="Franklin Gothic Book" w:hAnsi="Franklin Gothic Book"/>
              </w:rPr>
            </w:pPr>
            <w:r w:rsidRPr="00B116AE">
              <w:t>HTML</w:t>
            </w:r>
          </w:p>
          <w:p w14:paraId="0F5F0A25" w14:textId="57C31657" w:rsidR="00B116AE" w:rsidRPr="00B116AE" w:rsidRDefault="00B116AE" w:rsidP="00B116AE">
            <w:pPr>
              <w:pStyle w:val="ListParagraph"/>
              <w:numPr>
                <w:ilvl w:val="0"/>
                <w:numId w:val="23"/>
              </w:numPr>
              <w:rPr>
                <w:rFonts w:ascii="Franklin Gothic Book" w:hAnsi="Franklin Gothic Book"/>
              </w:rPr>
            </w:pPr>
            <w:r w:rsidRPr="00B116AE">
              <w:t>CSS</w:t>
            </w:r>
          </w:p>
          <w:p w14:paraId="04306FA5" w14:textId="36BD5AA3" w:rsidR="00B702B5" w:rsidRPr="00B116AE" w:rsidRDefault="00B702B5" w:rsidP="00B702B5">
            <w:pPr>
              <w:pStyle w:val="ListParagraph"/>
              <w:numPr>
                <w:ilvl w:val="0"/>
                <w:numId w:val="23"/>
              </w:numPr>
              <w:rPr>
                <w:rFonts w:ascii="Franklin Gothic Book" w:hAnsi="Franklin Gothic Book"/>
              </w:rPr>
            </w:pPr>
            <w:r>
              <w:t>SCSS</w:t>
            </w:r>
          </w:p>
          <w:p w14:paraId="627EBECF" w14:textId="41156FF5" w:rsidR="00B702B5" w:rsidRPr="00B702B5" w:rsidRDefault="00B702B5" w:rsidP="00B702B5">
            <w:pPr>
              <w:rPr>
                <w:rFonts w:ascii="Franklin Gothic Book" w:hAnsi="Franklin Gothic Book"/>
                <w:b/>
                <w:bCs/>
                <w:color w:val="1E5E9F" w:themeColor="accent3" w:themeShade="BF"/>
              </w:rPr>
            </w:pPr>
            <w:r w:rsidRPr="00B702B5">
              <w:rPr>
                <w:rFonts w:ascii="Franklin Gothic Book" w:hAnsi="Franklin Gothic Book"/>
                <w:b/>
                <w:bCs/>
                <w:color w:val="1E5E9F" w:themeColor="accent3" w:themeShade="BF"/>
              </w:rPr>
              <w:t>L</w:t>
            </w:r>
            <w:r w:rsidRPr="00B702B5">
              <w:rPr>
                <w:rFonts w:ascii="Franklin Gothic Book" w:hAnsi="Franklin Gothic Book"/>
                <w:b/>
                <w:bCs/>
                <w:color w:val="1E5E9F" w:themeColor="accent3" w:themeShade="BF"/>
              </w:rPr>
              <w:t>ibraries</w:t>
            </w:r>
          </w:p>
          <w:p w14:paraId="234227A6" w14:textId="77777777" w:rsidR="00B702B5" w:rsidRPr="00B116AE" w:rsidRDefault="00B702B5" w:rsidP="00B702B5">
            <w:pPr>
              <w:pStyle w:val="ListParagraph"/>
              <w:numPr>
                <w:ilvl w:val="0"/>
                <w:numId w:val="23"/>
              </w:numPr>
              <w:rPr>
                <w:rFonts w:ascii="Franklin Gothic Book" w:hAnsi="Franklin Gothic Book"/>
              </w:rPr>
            </w:pPr>
            <w:r>
              <w:t>React</w:t>
            </w:r>
          </w:p>
          <w:p w14:paraId="1078F442" w14:textId="77777777" w:rsidR="00B116AE" w:rsidRPr="00B702B5" w:rsidRDefault="00B116AE" w:rsidP="00B116AE">
            <w:pPr>
              <w:pStyle w:val="ListParagraph"/>
              <w:numPr>
                <w:ilvl w:val="0"/>
                <w:numId w:val="23"/>
              </w:numPr>
              <w:rPr>
                <w:rFonts w:ascii="Franklin Gothic Book" w:hAnsi="Franklin Gothic Book"/>
              </w:rPr>
            </w:pPr>
            <w:r w:rsidRPr="00B116AE">
              <w:t>jQuery</w:t>
            </w:r>
          </w:p>
          <w:p w14:paraId="2AC92B8B" w14:textId="00376B8F" w:rsidR="00B702B5" w:rsidRPr="00B702B5" w:rsidRDefault="00B702B5" w:rsidP="00B702B5">
            <w:pPr>
              <w:rPr>
                <w:rFonts w:ascii="Franklin Gothic Book" w:hAnsi="Franklin Gothic Book"/>
                <w:b/>
                <w:bCs/>
                <w:color w:val="1E5E9F" w:themeColor="accent3" w:themeShade="BF"/>
              </w:rPr>
            </w:pPr>
            <w:r w:rsidRPr="00B702B5">
              <w:rPr>
                <w:rFonts w:ascii="Franklin Gothic Book" w:hAnsi="Franklin Gothic Book"/>
                <w:b/>
                <w:bCs/>
                <w:color w:val="1E5E9F" w:themeColor="accent3" w:themeShade="BF"/>
              </w:rPr>
              <w:t>Frameworks</w:t>
            </w:r>
          </w:p>
          <w:p w14:paraId="72C226DA" w14:textId="38778B89" w:rsidR="00B116AE" w:rsidRPr="00B702B5" w:rsidRDefault="00B116AE" w:rsidP="00461D4A">
            <w:pPr>
              <w:pStyle w:val="ListParagraph"/>
              <w:numPr>
                <w:ilvl w:val="0"/>
                <w:numId w:val="23"/>
              </w:numPr>
              <w:rPr>
                <w:rFonts w:ascii="Franklin Gothic Book" w:hAnsi="Franklin Gothic Book"/>
              </w:rPr>
            </w:pPr>
            <w:r w:rsidRPr="00B116AE">
              <w:t>Angular</w:t>
            </w:r>
          </w:p>
          <w:p w14:paraId="7008795B" w14:textId="77777777" w:rsidR="00B702B5" w:rsidRPr="00B702B5" w:rsidRDefault="00B702B5" w:rsidP="00B702B5">
            <w:pPr>
              <w:pStyle w:val="ListParagraph"/>
              <w:ind w:left="360"/>
              <w:rPr>
                <w:rFonts w:ascii="Franklin Gothic Book" w:hAnsi="Franklin Gothic Book"/>
              </w:rPr>
            </w:pPr>
          </w:p>
          <w:p w14:paraId="37DB0634" w14:textId="01534672" w:rsidR="00461D4A" w:rsidRPr="008448CA" w:rsidRDefault="00000000" w:rsidP="00461D4A">
            <w:pPr>
              <w:pStyle w:val="Heading1Alt"/>
              <w:rPr>
                <w:rFonts w:ascii="Franklin Gothic Book" w:hAnsi="Franklin Gothic Book" w:cs="Times"/>
                <w:color w:val="000000"/>
                <w:sz w:val="32"/>
                <w:szCs w:val="32"/>
              </w:rPr>
            </w:pPr>
            <w:sdt>
              <w:sdtPr>
                <w:rPr>
                  <w:rFonts w:ascii="Franklin Gothic Book" w:hAnsi="Franklin Gothic Book"/>
                  <w:sz w:val="32"/>
                  <w:szCs w:val="32"/>
                </w:rPr>
                <w:id w:val="564461768"/>
                <w:placeholder>
                  <w:docPart w:val="7DF47E8CE0C66A439387EC0C831A2C0F"/>
                </w:placeholder>
                <w:temporary/>
                <w:showingPlcHdr/>
                <w15:appearance w15:val="hidden"/>
              </w:sdtPr>
              <w:sdtContent>
                <w:r w:rsidR="00461D4A" w:rsidRPr="008448CA">
                  <w:rPr>
                    <w:rFonts w:ascii="Franklin Gothic Book" w:hAnsi="Franklin Gothic Book"/>
                    <w:sz w:val="32"/>
                    <w:szCs w:val="32"/>
                  </w:rPr>
                  <w:t>Website</w:t>
                </w:r>
              </w:sdtContent>
            </w:sdt>
            <w:r w:rsidR="00461D4A" w:rsidRPr="008448CA">
              <w:rPr>
                <w:rFonts w:ascii="Franklin Gothic Book" w:hAnsi="Franklin Gothic Book"/>
                <w:sz w:val="32"/>
                <w:szCs w:val="32"/>
              </w:rPr>
              <w:t xml:space="preserve"> </w:t>
            </w:r>
          </w:p>
          <w:p w14:paraId="6889CBE9" w14:textId="35627B14" w:rsidR="00D943A4" w:rsidRPr="00F4725C" w:rsidRDefault="00000000" w:rsidP="00461D4A">
            <w:pPr>
              <w:rPr>
                <w:rFonts w:ascii="Franklin Gothic Book" w:hAnsi="Franklin Gothic Book"/>
              </w:rPr>
            </w:pPr>
            <w:hyperlink r:id="rId12" w:history="1">
              <w:r w:rsidR="00B116AE" w:rsidRPr="00B116AE">
                <w:rPr>
                  <w:rStyle w:val="Hyperlink"/>
                  <w:rFonts w:ascii="Franklin Gothic Book" w:hAnsi="Franklin Gothic Book"/>
                </w:rPr>
                <w:t xml:space="preserve">See my work on </w:t>
              </w:r>
              <w:proofErr w:type="spellStart"/>
              <w:r w:rsidR="00B116AE" w:rsidRPr="00B116AE">
                <w:rPr>
                  <w:rStyle w:val="Hyperlink"/>
                  <w:rFonts w:ascii="Franklin Gothic Book" w:hAnsi="Franklin Gothic Book"/>
                </w:rPr>
                <w:t>Github</w:t>
              </w:r>
              <w:proofErr w:type="spellEnd"/>
            </w:hyperlink>
          </w:p>
        </w:tc>
        <w:tc>
          <w:tcPr>
            <w:tcW w:w="360" w:type="dxa"/>
            <w:vMerge w:val="restart"/>
          </w:tcPr>
          <w:p w14:paraId="09608D61" w14:textId="77777777" w:rsidR="00D943A4" w:rsidRPr="00F4725C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ind w:right="680"/>
              <w:rPr>
                <w:rFonts w:ascii="Franklin Gothic Book" w:eastAsia="Times New Roman" w:hAnsi="Franklin Gothic Book" w:cs="Georgia"/>
                <w:color w:val="FFFFFF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 w:val="restart"/>
            <w:vAlign w:val="center"/>
          </w:tcPr>
          <w:p w14:paraId="581C6CA6" w14:textId="77777777" w:rsidR="00D943A4" w:rsidRPr="00B116AE" w:rsidRDefault="00000000" w:rsidP="00461D4A">
            <w:pPr>
              <w:pStyle w:val="Heading1"/>
              <w:rPr>
                <w:rFonts w:ascii="Franklin Gothic Book" w:hAnsi="Franklin Gothic Book"/>
                <w:color w:val="000000" w:themeColor="text1"/>
                <w:sz w:val="32"/>
                <w:szCs w:val="32"/>
              </w:rPr>
            </w:pPr>
            <w:sdt>
              <w:sdtPr>
                <w:rPr>
                  <w:rFonts w:ascii="Franklin Gothic Book" w:hAnsi="Franklin Gothic Book"/>
                  <w:color w:val="000000" w:themeColor="text1"/>
                  <w:sz w:val="32"/>
                  <w:szCs w:val="32"/>
                </w:rPr>
                <w:id w:val="66382285"/>
                <w:placeholder>
                  <w:docPart w:val="CBAB466E068F514191D4F68EE48835F3"/>
                </w:placeholder>
                <w:temporary/>
                <w:showingPlcHdr/>
                <w15:appearance w15:val="hidden"/>
              </w:sdtPr>
              <w:sdtContent>
                <w:r w:rsidR="00461D4A" w:rsidRPr="00B116AE">
                  <w:rPr>
                    <w:rFonts w:ascii="Franklin Gothic Book" w:hAnsi="Franklin Gothic Book"/>
                    <w:color w:val="000000" w:themeColor="text1"/>
                    <w:sz w:val="32"/>
                    <w:szCs w:val="32"/>
                  </w:rPr>
                  <w:t>EXPERIENCE</w:t>
                </w:r>
              </w:sdtContent>
            </w:sdt>
          </w:p>
        </w:tc>
        <w:tc>
          <w:tcPr>
            <w:tcW w:w="5110" w:type="dxa"/>
            <w:tcBorders>
              <w:bottom w:val="single" w:sz="12" w:space="0" w:color="1E5E9F" w:themeColor="accent3" w:themeShade="BF"/>
            </w:tcBorders>
          </w:tcPr>
          <w:p w14:paraId="5580EECD" w14:textId="77777777" w:rsidR="00D943A4" w:rsidRPr="00F4725C" w:rsidRDefault="00D943A4" w:rsidP="00461D4A">
            <w:pPr>
              <w:pStyle w:val="TableSpace"/>
              <w:rPr>
                <w:rFonts w:ascii="Franklin Gothic Book" w:hAnsi="Franklin Gothic Book"/>
                <w:color w:val="000000" w:themeColor="text1"/>
              </w:rPr>
            </w:pPr>
          </w:p>
        </w:tc>
      </w:tr>
      <w:tr w:rsidR="00D943A4" w:rsidRPr="00F4725C" w14:paraId="0CB092BA" w14:textId="77777777" w:rsidTr="00461D4A">
        <w:trPr>
          <w:gridAfter w:val="1"/>
          <w:wAfter w:w="20" w:type="dxa"/>
          <w:trHeight w:val="150"/>
        </w:trPr>
        <w:tc>
          <w:tcPr>
            <w:tcW w:w="3150" w:type="dxa"/>
            <w:vMerge/>
            <w:tcBorders>
              <w:top w:val="single" w:sz="12" w:space="0" w:color="1E5E9F" w:themeColor="accent3" w:themeShade="BF"/>
            </w:tcBorders>
          </w:tcPr>
          <w:p w14:paraId="557597A3" w14:textId="77777777" w:rsidR="00D943A4" w:rsidRPr="00F4725C" w:rsidRDefault="00D943A4" w:rsidP="005A423C">
            <w:pPr>
              <w:pStyle w:val="Heading1Alt"/>
              <w:rPr>
                <w:rFonts w:ascii="Franklin Gothic Book" w:hAnsi="Franklin Gothic Book"/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  <w:tcBorders>
              <w:top w:val="single" w:sz="12" w:space="0" w:color="1E5E9F" w:themeColor="accent3" w:themeShade="BF"/>
            </w:tcBorders>
          </w:tcPr>
          <w:p w14:paraId="1B473E74" w14:textId="77777777" w:rsidR="00D943A4" w:rsidRPr="00F4725C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Franklin Gothic Book" w:eastAsia="Times New Roman" w:hAnsi="Franklin Gothic Book" w:cs="Georgia"/>
                <w:sz w:val="16"/>
                <w:szCs w:val="22"/>
              </w:rPr>
            </w:pPr>
          </w:p>
        </w:tc>
        <w:tc>
          <w:tcPr>
            <w:tcW w:w="2160" w:type="dxa"/>
            <w:gridSpan w:val="2"/>
            <w:vMerge/>
            <w:tcBorders>
              <w:top w:val="single" w:sz="12" w:space="0" w:color="1E5E9F" w:themeColor="accent3" w:themeShade="BF"/>
            </w:tcBorders>
          </w:tcPr>
          <w:p w14:paraId="1733B3BF" w14:textId="77777777" w:rsidR="00D943A4" w:rsidRPr="00F4725C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Franklin Gothic Book" w:eastAsia="Times New Roman" w:hAnsi="Franklin Gothic Book" w:cs="Georgia"/>
                <w:szCs w:val="22"/>
              </w:rPr>
            </w:pPr>
          </w:p>
        </w:tc>
        <w:tc>
          <w:tcPr>
            <w:tcW w:w="5110" w:type="dxa"/>
            <w:tcBorders>
              <w:top w:val="single" w:sz="12" w:space="0" w:color="1E5E9F" w:themeColor="accent3" w:themeShade="BF"/>
            </w:tcBorders>
          </w:tcPr>
          <w:p w14:paraId="3583646E" w14:textId="77777777" w:rsidR="00D943A4" w:rsidRPr="00F4725C" w:rsidRDefault="00D943A4" w:rsidP="00461D4A">
            <w:pPr>
              <w:pStyle w:val="TableSpace"/>
              <w:rPr>
                <w:rFonts w:ascii="Franklin Gothic Book" w:hAnsi="Franklin Gothic Book"/>
              </w:rPr>
            </w:pPr>
          </w:p>
        </w:tc>
      </w:tr>
      <w:tr w:rsidR="00D943A4" w:rsidRPr="00F4725C" w14:paraId="2374C91A" w14:textId="77777777" w:rsidTr="00D943A4">
        <w:trPr>
          <w:gridAfter w:val="1"/>
          <w:wAfter w:w="20" w:type="dxa"/>
          <w:trHeight w:val="2709"/>
        </w:trPr>
        <w:tc>
          <w:tcPr>
            <w:tcW w:w="3150" w:type="dxa"/>
            <w:vMerge/>
          </w:tcPr>
          <w:p w14:paraId="6CF996F9" w14:textId="77777777" w:rsidR="00D943A4" w:rsidRPr="00F4725C" w:rsidRDefault="00D943A4" w:rsidP="005A423C">
            <w:pPr>
              <w:pStyle w:val="Heading1Alt"/>
              <w:rPr>
                <w:rFonts w:ascii="Franklin Gothic Book" w:hAnsi="Franklin Gothic Book"/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3E21D182" w14:textId="77777777" w:rsidR="00D943A4" w:rsidRPr="00F4725C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Franklin Gothic Book" w:eastAsia="Times New Roman" w:hAnsi="Franklin Gothic Book" w:cs="Georgia"/>
                <w:sz w:val="16"/>
                <w:szCs w:val="22"/>
              </w:rPr>
            </w:pPr>
          </w:p>
        </w:tc>
        <w:tc>
          <w:tcPr>
            <w:tcW w:w="7270" w:type="dxa"/>
            <w:gridSpan w:val="3"/>
          </w:tcPr>
          <w:p w14:paraId="326F363A" w14:textId="528F7E83" w:rsidR="00D943A4" w:rsidRPr="00F4725C" w:rsidRDefault="00000000" w:rsidP="00461D4A">
            <w:pPr>
              <w:pStyle w:val="Heading2"/>
              <w:rPr>
                <w:rFonts w:ascii="Franklin Gothic Book" w:eastAsia="MS Mincho" w:hAnsi="Franklin Gothic Book"/>
              </w:rPr>
            </w:pPr>
            <w:sdt>
              <w:sdtPr>
                <w:rPr>
                  <w:rFonts w:ascii="Franklin Gothic Book" w:hAnsi="Franklin Gothic Book"/>
                </w:rPr>
                <w:id w:val="652037311"/>
                <w:placeholder>
                  <w:docPart w:val="4025377A2685AE48BBCC9D1F56C61EB5"/>
                </w:placeholder>
                <w15:appearance w15:val="hidden"/>
              </w:sdtPr>
              <w:sdtContent>
                <w:r w:rsidR="00B116AE">
                  <w:rPr>
                    <w:rFonts w:ascii="Franklin Gothic Book" w:hAnsi="Franklin Gothic Book"/>
                  </w:rPr>
                  <w:t>DECYPHER CORP | BERKLEY, MI</w:t>
                </w:r>
              </w:sdtContent>
            </w:sdt>
          </w:p>
          <w:p w14:paraId="6F802C47" w14:textId="057B8310" w:rsidR="00D943A4" w:rsidRPr="00515456" w:rsidRDefault="00B116AE" w:rsidP="00461D4A">
            <w:pPr>
              <w:pStyle w:val="Heading3"/>
              <w:rPr>
                <w:rFonts w:ascii="Franklin Gothic Book" w:hAnsi="Franklin Gothic Book"/>
              </w:rPr>
            </w:pPr>
            <w:r>
              <w:rPr>
                <w:rFonts w:ascii="Franklin Gothic Book" w:hAnsi="Franklin Gothic Book"/>
              </w:rPr>
              <w:t xml:space="preserve">UI </w:t>
            </w:r>
            <w:r w:rsidRPr="00515456">
              <w:rPr>
                <w:rFonts w:ascii="Franklin Gothic Book" w:hAnsi="Franklin Gothic Book"/>
              </w:rPr>
              <w:t xml:space="preserve">Developer | 2017 – Present </w:t>
            </w:r>
          </w:p>
          <w:p w14:paraId="25713651" w14:textId="16842DEF" w:rsidR="0032778F" w:rsidRDefault="0032778F" w:rsidP="00515456">
            <w:pPr>
              <w:pStyle w:val="ListParagraph"/>
              <w:numPr>
                <w:ilvl w:val="0"/>
                <w:numId w:val="25"/>
              </w:numPr>
              <w:rPr>
                <w:rFonts w:ascii="Franklin Gothic Book" w:hAnsi="Franklin Gothic Book"/>
              </w:rPr>
            </w:pPr>
            <w:r>
              <w:rPr>
                <w:rFonts w:ascii="Franklin Gothic Book" w:hAnsi="Franklin Gothic Book"/>
              </w:rPr>
              <w:t xml:space="preserve">Develop and maintain </w:t>
            </w:r>
            <w:r w:rsidR="00596584">
              <w:rPr>
                <w:rFonts w:ascii="Franklin Gothic Book" w:hAnsi="Franklin Gothic Book"/>
              </w:rPr>
              <w:t xml:space="preserve">custom employee portals for </w:t>
            </w:r>
            <w:r>
              <w:rPr>
                <w:rFonts w:ascii="Franklin Gothic Book" w:hAnsi="Franklin Gothic Book"/>
              </w:rPr>
              <w:t>Allstate and AAA</w:t>
            </w:r>
            <w:r w:rsidR="00596584">
              <w:rPr>
                <w:rFonts w:ascii="Franklin Gothic Book" w:hAnsi="Franklin Gothic Book"/>
              </w:rPr>
              <w:t xml:space="preserve"> Insurance internal use</w:t>
            </w:r>
          </w:p>
          <w:p w14:paraId="2591B75E" w14:textId="57312149" w:rsidR="00515456" w:rsidRPr="00515456" w:rsidRDefault="00596584" w:rsidP="00515456">
            <w:pPr>
              <w:pStyle w:val="ListParagraph"/>
              <w:numPr>
                <w:ilvl w:val="0"/>
                <w:numId w:val="25"/>
              </w:numPr>
              <w:rPr>
                <w:rFonts w:ascii="Franklin Gothic Book" w:hAnsi="Franklin Gothic Book"/>
              </w:rPr>
            </w:pPr>
            <w:r>
              <w:rPr>
                <w:rFonts w:ascii="Franklin Gothic Book" w:hAnsi="Franklin Gothic Book"/>
              </w:rPr>
              <w:t>Leverage</w:t>
            </w:r>
            <w:r w:rsidR="00515456" w:rsidRPr="00515456">
              <w:rPr>
                <w:rFonts w:ascii="Franklin Gothic Book" w:hAnsi="Franklin Gothic Book"/>
              </w:rPr>
              <w:t xml:space="preserve"> Angular, HTML5, CSS3, SCSS, jQuery</w:t>
            </w:r>
            <w:r>
              <w:rPr>
                <w:rFonts w:ascii="Franklin Gothic Book" w:hAnsi="Franklin Gothic Book"/>
              </w:rPr>
              <w:t xml:space="preserve"> to build scalable and high-performance interfaces</w:t>
            </w:r>
          </w:p>
          <w:p w14:paraId="23A23B19" w14:textId="70B39714" w:rsidR="00515456" w:rsidRDefault="00515456" w:rsidP="00515456">
            <w:pPr>
              <w:pStyle w:val="ListParagraph"/>
              <w:numPr>
                <w:ilvl w:val="0"/>
                <w:numId w:val="25"/>
              </w:numPr>
              <w:rPr>
                <w:rFonts w:ascii="Franklin Gothic Book" w:hAnsi="Franklin Gothic Book"/>
              </w:rPr>
            </w:pPr>
            <w:r w:rsidRPr="00596584">
              <w:rPr>
                <w:rFonts w:ascii="Franklin Gothic Book" w:hAnsi="Franklin Gothic Book"/>
              </w:rPr>
              <w:t xml:space="preserve">Collaborate with </w:t>
            </w:r>
            <w:r w:rsidR="00596584">
              <w:rPr>
                <w:rFonts w:ascii="Franklin Gothic Book" w:hAnsi="Franklin Gothic Book"/>
              </w:rPr>
              <w:t>UX/UI designer and stakeholders to translate complex business requirements into user-friendly solutions</w:t>
            </w:r>
          </w:p>
          <w:p w14:paraId="160851B0" w14:textId="2E602C63" w:rsidR="00596584" w:rsidRDefault="00596584" w:rsidP="00515456">
            <w:pPr>
              <w:pStyle w:val="ListParagraph"/>
              <w:numPr>
                <w:ilvl w:val="0"/>
                <w:numId w:val="25"/>
              </w:numPr>
              <w:rPr>
                <w:rFonts w:ascii="Franklin Gothic Book" w:hAnsi="Franklin Gothic Book"/>
              </w:rPr>
            </w:pPr>
            <w:r>
              <w:rPr>
                <w:rFonts w:ascii="Franklin Gothic Book" w:hAnsi="Franklin Gothic Book"/>
              </w:rPr>
              <w:t xml:space="preserve">Ensure applications </w:t>
            </w:r>
            <w:r w:rsidR="00454C42">
              <w:rPr>
                <w:rFonts w:ascii="Franklin Gothic Book" w:hAnsi="Franklin Gothic Book"/>
              </w:rPr>
              <w:t xml:space="preserve">are </w:t>
            </w:r>
            <w:r>
              <w:rPr>
                <w:rFonts w:ascii="Franklin Gothic Book" w:hAnsi="Franklin Gothic Book"/>
              </w:rPr>
              <w:t>accessible across various devices and browsers</w:t>
            </w:r>
          </w:p>
          <w:p w14:paraId="2DD9C69A" w14:textId="54FF5D71" w:rsidR="00596584" w:rsidRDefault="00454C42" w:rsidP="00515456">
            <w:pPr>
              <w:pStyle w:val="ListParagraph"/>
              <w:numPr>
                <w:ilvl w:val="0"/>
                <w:numId w:val="25"/>
              </w:numPr>
              <w:rPr>
                <w:rFonts w:ascii="Franklin Gothic Book" w:hAnsi="Franklin Gothic Book"/>
              </w:rPr>
            </w:pPr>
            <w:r>
              <w:rPr>
                <w:rFonts w:ascii="Franklin Gothic Book" w:hAnsi="Franklin Gothic Book"/>
              </w:rPr>
              <w:t xml:space="preserve">Follow </w:t>
            </w:r>
            <w:r w:rsidRPr="00454C42">
              <w:rPr>
                <w:rFonts w:ascii="Franklin Gothic Book" w:hAnsi="Franklin Gothic Book"/>
              </w:rPr>
              <w:t>best practices in coding, including version control with Git</w:t>
            </w:r>
            <w:r w:rsidR="00B702B5">
              <w:rPr>
                <w:rFonts w:ascii="Franklin Gothic Book" w:hAnsi="Franklin Gothic Book"/>
              </w:rPr>
              <w:t xml:space="preserve"> and</w:t>
            </w:r>
            <w:r w:rsidRPr="00454C42">
              <w:rPr>
                <w:rFonts w:ascii="Franklin Gothic Book" w:hAnsi="Franklin Gothic Book"/>
              </w:rPr>
              <w:t xml:space="preserve"> code reviews</w:t>
            </w:r>
          </w:p>
          <w:p w14:paraId="6E0B49A2" w14:textId="77777777" w:rsidR="00596584" w:rsidRPr="00596584" w:rsidRDefault="00596584" w:rsidP="00596584">
            <w:pPr>
              <w:pStyle w:val="ListParagraph"/>
              <w:rPr>
                <w:rFonts w:ascii="Franklin Gothic Book" w:hAnsi="Franklin Gothic Book"/>
              </w:rPr>
            </w:pPr>
          </w:p>
          <w:p w14:paraId="175BA187" w14:textId="68B39AFC" w:rsidR="00515456" w:rsidRPr="00F4725C" w:rsidRDefault="00000000" w:rsidP="00515456">
            <w:pPr>
              <w:pStyle w:val="Heading2"/>
              <w:rPr>
                <w:rFonts w:ascii="Franklin Gothic Book" w:eastAsia="MS Mincho" w:hAnsi="Franklin Gothic Book"/>
              </w:rPr>
            </w:pPr>
            <w:sdt>
              <w:sdtPr>
                <w:rPr>
                  <w:rFonts w:ascii="Franklin Gothic Book" w:hAnsi="Franklin Gothic Book"/>
                </w:rPr>
                <w:id w:val="572864936"/>
                <w:placeholder>
                  <w:docPart w:val="275258AE7305D44F9396A4C9304BF221"/>
                </w:placeholder>
                <w15:appearance w15:val="hidden"/>
              </w:sdtPr>
              <w:sdtContent>
                <w:r w:rsidR="00515456">
                  <w:rPr>
                    <w:rFonts w:ascii="Franklin Gothic Book" w:hAnsi="Franklin Gothic Book"/>
                  </w:rPr>
                  <w:t>FATHEAD LLC | DETROIT, MI</w:t>
                </w:r>
              </w:sdtContent>
            </w:sdt>
          </w:p>
          <w:p w14:paraId="315065C0" w14:textId="347D5B3A" w:rsidR="00515456" w:rsidRPr="00515456" w:rsidRDefault="00515456" w:rsidP="00515456">
            <w:pPr>
              <w:pStyle w:val="Heading3"/>
              <w:rPr>
                <w:rFonts w:ascii="Franklin Gothic Book" w:hAnsi="Franklin Gothic Book"/>
              </w:rPr>
            </w:pPr>
            <w:r>
              <w:rPr>
                <w:rFonts w:ascii="Franklin Gothic Book" w:hAnsi="Franklin Gothic Book"/>
              </w:rPr>
              <w:t>Front End Developer Intern</w:t>
            </w:r>
            <w:r w:rsidRPr="00515456">
              <w:rPr>
                <w:rFonts w:ascii="Franklin Gothic Book" w:hAnsi="Franklin Gothic Book"/>
              </w:rPr>
              <w:t xml:space="preserve"> | 2017</w:t>
            </w:r>
          </w:p>
          <w:p w14:paraId="5B441D42" w14:textId="5744329C" w:rsidR="0032778F" w:rsidRPr="00515456" w:rsidRDefault="0032778F" w:rsidP="0032778F">
            <w:pPr>
              <w:pStyle w:val="ListParagraph"/>
              <w:numPr>
                <w:ilvl w:val="0"/>
                <w:numId w:val="25"/>
              </w:numPr>
              <w:rPr>
                <w:rFonts w:ascii="Franklin Gothic Book" w:hAnsi="Franklin Gothic Book"/>
              </w:rPr>
            </w:pPr>
            <w:r>
              <w:rPr>
                <w:rFonts w:ascii="Franklin Gothic Book" w:hAnsi="Franklin Gothic Book"/>
              </w:rPr>
              <w:t>Developed</w:t>
            </w:r>
            <w:r w:rsidRPr="00515456">
              <w:rPr>
                <w:rFonts w:ascii="Franklin Gothic Book" w:hAnsi="Franklin Gothic Book"/>
              </w:rPr>
              <w:t xml:space="preserve"> </w:t>
            </w:r>
            <w:r w:rsidR="00596584">
              <w:rPr>
                <w:rFonts w:ascii="Franklin Gothic Book" w:hAnsi="Franklin Gothic Book"/>
              </w:rPr>
              <w:t>public-facing site pages</w:t>
            </w:r>
            <w:r w:rsidRPr="00515456">
              <w:rPr>
                <w:rFonts w:ascii="Franklin Gothic Book" w:hAnsi="Franklin Gothic Book"/>
              </w:rPr>
              <w:t xml:space="preserve"> using HTML, CSS, SCSS, jQuery, Gulp</w:t>
            </w:r>
          </w:p>
          <w:p w14:paraId="24B47495" w14:textId="2FFA50F0" w:rsidR="00D943A4" w:rsidRDefault="00515456" w:rsidP="00461D4A">
            <w:pPr>
              <w:pStyle w:val="ListParagraph"/>
              <w:numPr>
                <w:ilvl w:val="0"/>
                <w:numId w:val="25"/>
              </w:numPr>
              <w:rPr>
                <w:rFonts w:ascii="Franklin Gothic Book" w:hAnsi="Franklin Gothic Book"/>
              </w:rPr>
            </w:pPr>
            <w:r w:rsidRPr="00515456">
              <w:rPr>
                <w:rFonts w:ascii="Franklin Gothic Book" w:hAnsi="Franklin Gothic Book"/>
              </w:rPr>
              <w:t>Updated CMS with HTML, CSS, and JS updates</w:t>
            </w:r>
          </w:p>
          <w:p w14:paraId="5FE4E3B1" w14:textId="77777777" w:rsidR="00596584" w:rsidRPr="00596584" w:rsidRDefault="00596584" w:rsidP="00596584">
            <w:pPr>
              <w:pStyle w:val="ListParagraph"/>
              <w:rPr>
                <w:rFonts w:ascii="Franklin Gothic Book" w:hAnsi="Franklin Gothic Book"/>
              </w:rPr>
            </w:pPr>
          </w:p>
          <w:p w14:paraId="2F3764AF" w14:textId="2DF5C76D" w:rsidR="00515456" w:rsidRPr="00F4725C" w:rsidRDefault="00000000" w:rsidP="00515456">
            <w:pPr>
              <w:pStyle w:val="Heading2"/>
              <w:rPr>
                <w:rFonts w:ascii="Franklin Gothic Book" w:eastAsia="MS Mincho" w:hAnsi="Franklin Gothic Book"/>
              </w:rPr>
            </w:pPr>
            <w:sdt>
              <w:sdtPr>
                <w:rPr>
                  <w:rFonts w:ascii="Franklin Gothic Book" w:hAnsi="Franklin Gothic Book"/>
                </w:rPr>
                <w:id w:val="1943178314"/>
                <w:placeholder>
                  <w:docPart w:val="C1F8FD59FDACD94C88F7F7636EBBEDD4"/>
                </w:placeholder>
                <w15:appearance w15:val="hidden"/>
              </w:sdtPr>
              <w:sdtContent>
                <w:r w:rsidR="00515456">
                  <w:rPr>
                    <w:rFonts w:ascii="Franklin Gothic Book" w:hAnsi="Franklin Gothic Book"/>
                  </w:rPr>
                  <w:t>LA-Z-BOY HEADQUARTERS | MONROE, MI</w:t>
                </w:r>
              </w:sdtContent>
            </w:sdt>
          </w:p>
          <w:p w14:paraId="7B1E6670" w14:textId="08A224F7" w:rsidR="00515456" w:rsidRPr="00515456" w:rsidRDefault="00515456" w:rsidP="00515456">
            <w:pPr>
              <w:pStyle w:val="Heading3"/>
              <w:rPr>
                <w:rFonts w:ascii="Franklin Gothic Book" w:hAnsi="Franklin Gothic Book"/>
              </w:rPr>
            </w:pPr>
            <w:r>
              <w:rPr>
                <w:rFonts w:ascii="Franklin Gothic Book" w:hAnsi="Franklin Gothic Book"/>
              </w:rPr>
              <w:t>IT Intern</w:t>
            </w:r>
            <w:r w:rsidRPr="00515456">
              <w:rPr>
                <w:rFonts w:ascii="Franklin Gothic Book" w:hAnsi="Franklin Gothic Book"/>
              </w:rPr>
              <w:t xml:space="preserve"> | </w:t>
            </w:r>
            <w:r>
              <w:rPr>
                <w:rFonts w:ascii="Franklin Gothic Book" w:hAnsi="Franklin Gothic Book"/>
              </w:rPr>
              <w:t>2016</w:t>
            </w:r>
            <w:r w:rsidRPr="00515456">
              <w:rPr>
                <w:rFonts w:ascii="Franklin Gothic Book" w:hAnsi="Franklin Gothic Book"/>
              </w:rPr>
              <w:t xml:space="preserve"> </w:t>
            </w:r>
          </w:p>
          <w:p w14:paraId="4C4EECAD" w14:textId="684774ED" w:rsidR="00515456" w:rsidRPr="00515456" w:rsidRDefault="00515456" w:rsidP="00515456">
            <w:pPr>
              <w:pStyle w:val="ListParagraph"/>
              <w:numPr>
                <w:ilvl w:val="0"/>
                <w:numId w:val="25"/>
              </w:numPr>
              <w:rPr>
                <w:rFonts w:ascii="Franklin Gothic Book" w:hAnsi="Franklin Gothic Book"/>
              </w:rPr>
            </w:pPr>
            <w:r w:rsidRPr="00515456">
              <w:rPr>
                <w:rFonts w:ascii="Franklin Gothic Book" w:hAnsi="Franklin Gothic Book"/>
              </w:rPr>
              <w:t xml:space="preserve">Shadowed Business Analysts and an experienced team of developers </w:t>
            </w:r>
          </w:p>
          <w:p w14:paraId="25A36B7A" w14:textId="79590CA8" w:rsidR="00515456" w:rsidRDefault="00515456" w:rsidP="00461D4A">
            <w:pPr>
              <w:pStyle w:val="ListParagraph"/>
              <w:numPr>
                <w:ilvl w:val="0"/>
                <w:numId w:val="25"/>
              </w:numPr>
              <w:rPr>
                <w:rFonts w:ascii="Franklin Gothic Book" w:hAnsi="Franklin Gothic Book"/>
              </w:rPr>
            </w:pPr>
            <w:r w:rsidRPr="00515456">
              <w:rPr>
                <w:rFonts w:ascii="Franklin Gothic Book" w:hAnsi="Franklin Gothic Book"/>
              </w:rPr>
              <w:t xml:space="preserve">Problem-solved </w:t>
            </w:r>
            <w:r w:rsidR="008448CA">
              <w:rPr>
                <w:rFonts w:ascii="Franklin Gothic Book" w:hAnsi="Franklin Gothic Book"/>
              </w:rPr>
              <w:t xml:space="preserve">IT </w:t>
            </w:r>
            <w:r w:rsidRPr="00515456">
              <w:rPr>
                <w:rFonts w:ascii="Franklin Gothic Book" w:hAnsi="Franklin Gothic Book"/>
              </w:rPr>
              <w:t>service tickets to provide effective solutions to end-users</w:t>
            </w:r>
          </w:p>
          <w:p w14:paraId="69B6C372" w14:textId="52CB850E" w:rsidR="00515456" w:rsidRPr="00515456" w:rsidRDefault="00515456" w:rsidP="00515456">
            <w:pPr>
              <w:pStyle w:val="ListParagraph"/>
              <w:rPr>
                <w:rFonts w:ascii="Franklin Gothic Book" w:hAnsi="Franklin Gothic Book"/>
              </w:rPr>
            </w:pPr>
          </w:p>
        </w:tc>
      </w:tr>
      <w:tr w:rsidR="00D943A4" w:rsidRPr="00F4725C" w14:paraId="7270E95D" w14:textId="77777777" w:rsidTr="008D0C40">
        <w:trPr>
          <w:gridAfter w:val="1"/>
          <w:wAfter w:w="20" w:type="dxa"/>
          <w:trHeight w:val="198"/>
        </w:trPr>
        <w:tc>
          <w:tcPr>
            <w:tcW w:w="3150" w:type="dxa"/>
            <w:vMerge/>
          </w:tcPr>
          <w:p w14:paraId="5253B85F" w14:textId="77777777" w:rsidR="00D943A4" w:rsidRPr="00F4725C" w:rsidRDefault="00D943A4" w:rsidP="005A423C">
            <w:pPr>
              <w:pStyle w:val="Heading1Alt"/>
              <w:rPr>
                <w:rFonts w:ascii="Franklin Gothic Book" w:hAnsi="Franklin Gothic Book"/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</w:tcPr>
          <w:p w14:paraId="70D4EAC0" w14:textId="77777777" w:rsidR="00D943A4" w:rsidRPr="00F4725C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Franklin Gothic Book" w:eastAsia="Times New Roman" w:hAnsi="Franklin Gothic Book" w:cs="Georgia"/>
                <w:sz w:val="16"/>
                <w:szCs w:val="22"/>
              </w:rPr>
            </w:pPr>
          </w:p>
        </w:tc>
        <w:tc>
          <w:tcPr>
            <w:tcW w:w="1980" w:type="dxa"/>
            <w:vMerge w:val="restart"/>
            <w:vAlign w:val="center"/>
          </w:tcPr>
          <w:p w14:paraId="333ECA93" w14:textId="77777777" w:rsidR="00D943A4" w:rsidRPr="00F4725C" w:rsidRDefault="00000000" w:rsidP="00461D4A">
            <w:pPr>
              <w:pStyle w:val="Heading1"/>
              <w:rPr>
                <w:rFonts w:ascii="Franklin Gothic Book" w:hAnsi="Franklin Gothic Book"/>
              </w:rPr>
            </w:pPr>
            <w:sdt>
              <w:sdtPr>
                <w:rPr>
                  <w:rFonts w:ascii="Franklin Gothic Book" w:hAnsi="Franklin Gothic Book"/>
                  <w:color w:val="000000" w:themeColor="text1"/>
                </w:rPr>
                <w:id w:val="-2000718123"/>
                <w:placeholder>
                  <w:docPart w:val="35DB02579B66A14889AE7996D7CDBC9F"/>
                </w:placeholder>
                <w:temporary/>
                <w:showingPlcHdr/>
                <w15:appearance w15:val="hidden"/>
              </w:sdtPr>
              <w:sdtContent>
                <w:r w:rsidR="00461D4A" w:rsidRPr="00B116AE">
                  <w:rPr>
                    <w:rFonts w:ascii="Franklin Gothic Book" w:hAnsi="Franklin Gothic Book"/>
                    <w:color w:val="000000" w:themeColor="text1"/>
                    <w:sz w:val="32"/>
                    <w:szCs w:val="32"/>
                  </w:rPr>
                  <w:t>EDUCATION</w:t>
                </w:r>
              </w:sdtContent>
            </w:sdt>
          </w:p>
        </w:tc>
        <w:tc>
          <w:tcPr>
            <w:tcW w:w="5290" w:type="dxa"/>
            <w:gridSpan w:val="2"/>
            <w:tcBorders>
              <w:bottom w:val="single" w:sz="12" w:space="0" w:color="1E5E9F" w:themeColor="accent3" w:themeShade="BF"/>
            </w:tcBorders>
          </w:tcPr>
          <w:p w14:paraId="0AEE48F1" w14:textId="77777777" w:rsidR="00D943A4" w:rsidRPr="00F4725C" w:rsidRDefault="00D943A4" w:rsidP="00461D4A">
            <w:pPr>
              <w:pStyle w:val="TableSpace"/>
              <w:rPr>
                <w:rFonts w:ascii="Franklin Gothic Book" w:hAnsi="Franklin Gothic Book"/>
              </w:rPr>
            </w:pPr>
          </w:p>
        </w:tc>
      </w:tr>
      <w:tr w:rsidR="00D943A4" w:rsidRPr="00F4725C" w14:paraId="26ABCD85" w14:textId="77777777" w:rsidTr="008D0C40">
        <w:trPr>
          <w:gridAfter w:val="1"/>
          <w:wAfter w:w="20" w:type="dxa"/>
          <w:trHeight w:val="216"/>
        </w:trPr>
        <w:tc>
          <w:tcPr>
            <w:tcW w:w="3150" w:type="dxa"/>
            <w:vMerge/>
            <w:tcBorders>
              <w:top w:val="single" w:sz="12" w:space="0" w:color="1E5E9F" w:themeColor="accent3" w:themeShade="BF"/>
            </w:tcBorders>
          </w:tcPr>
          <w:p w14:paraId="70B58E3E" w14:textId="77777777" w:rsidR="00D943A4" w:rsidRPr="00F4725C" w:rsidRDefault="00D943A4" w:rsidP="005A423C">
            <w:pPr>
              <w:pStyle w:val="Heading1Alt"/>
              <w:rPr>
                <w:rFonts w:ascii="Franklin Gothic Book" w:hAnsi="Franklin Gothic Book"/>
                <w:b w:val="0"/>
                <w:bCs w:val="0"/>
                <w:color w:val="FFFFFF"/>
                <w:sz w:val="16"/>
              </w:rPr>
            </w:pPr>
          </w:p>
        </w:tc>
        <w:tc>
          <w:tcPr>
            <w:tcW w:w="360" w:type="dxa"/>
            <w:vMerge/>
            <w:tcBorders>
              <w:top w:val="single" w:sz="12" w:space="0" w:color="1E5E9F" w:themeColor="accent3" w:themeShade="BF"/>
            </w:tcBorders>
          </w:tcPr>
          <w:p w14:paraId="001ECB4D" w14:textId="77777777" w:rsidR="00D943A4" w:rsidRPr="00F4725C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Franklin Gothic Book" w:eastAsia="Times New Roman" w:hAnsi="Franklin Gothic Book" w:cs="Georgia"/>
                <w:sz w:val="16"/>
                <w:szCs w:val="22"/>
              </w:rPr>
            </w:pPr>
          </w:p>
        </w:tc>
        <w:tc>
          <w:tcPr>
            <w:tcW w:w="1980" w:type="dxa"/>
            <w:vMerge/>
            <w:tcBorders>
              <w:top w:val="single" w:sz="12" w:space="0" w:color="1E5E9F" w:themeColor="accent3" w:themeShade="BF"/>
            </w:tcBorders>
          </w:tcPr>
          <w:p w14:paraId="3869F64E" w14:textId="77777777" w:rsidR="00D943A4" w:rsidRPr="00F4725C" w:rsidRDefault="00D943A4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Franklin Gothic Book" w:eastAsia="Times New Roman" w:hAnsi="Franklin Gothic Book" w:cs="Georgia"/>
                <w:szCs w:val="22"/>
              </w:rPr>
            </w:pPr>
          </w:p>
        </w:tc>
        <w:tc>
          <w:tcPr>
            <w:tcW w:w="5290" w:type="dxa"/>
            <w:gridSpan w:val="2"/>
            <w:tcBorders>
              <w:top w:val="single" w:sz="12" w:space="0" w:color="1E5E9F" w:themeColor="accent3" w:themeShade="BF"/>
            </w:tcBorders>
          </w:tcPr>
          <w:p w14:paraId="541AE40E" w14:textId="77777777" w:rsidR="00D943A4" w:rsidRPr="00F4725C" w:rsidRDefault="00D943A4" w:rsidP="00461D4A">
            <w:pPr>
              <w:pStyle w:val="TableSpace"/>
              <w:rPr>
                <w:rFonts w:ascii="Franklin Gothic Book" w:hAnsi="Franklin Gothic Book"/>
              </w:rPr>
            </w:pPr>
          </w:p>
        </w:tc>
      </w:tr>
      <w:tr w:rsidR="00D943A4" w:rsidRPr="00F4725C" w14:paraId="15B62A42" w14:textId="77777777" w:rsidTr="00461D4A">
        <w:trPr>
          <w:gridAfter w:val="1"/>
          <w:wAfter w:w="20" w:type="dxa"/>
          <w:trHeight w:val="675"/>
        </w:trPr>
        <w:tc>
          <w:tcPr>
            <w:tcW w:w="3150" w:type="dxa"/>
            <w:vMerge/>
          </w:tcPr>
          <w:p w14:paraId="27F83864" w14:textId="77777777" w:rsidR="00D943A4" w:rsidRPr="00F4725C" w:rsidRDefault="00D943A4" w:rsidP="005A423C">
            <w:pPr>
              <w:pStyle w:val="Heading1Alt"/>
              <w:rPr>
                <w:rFonts w:ascii="Franklin Gothic Book" w:hAnsi="Franklin Gothic Book"/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78981C55" w14:textId="77777777" w:rsidR="00D943A4" w:rsidRPr="00F4725C" w:rsidRDefault="00D943A4" w:rsidP="005A423C">
            <w:pPr>
              <w:rPr>
                <w:rFonts w:ascii="Franklin Gothic Book" w:hAnsi="Franklin Gothic Book"/>
              </w:rPr>
            </w:pPr>
          </w:p>
        </w:tc>
        <w:tc>
          <w:tcPr>
            <w:tcW w:w="7270" w:type="dxa"/>
            <w:gridSpan w:val="3"/>
          </w:tcPr>
          <w:p w14:paraId="58855A17" w14:textId="50A4108E" w:rsidR="00B116AE" w:rsidRPr="00F4725C" w:rsidRDefault="00000000" w:rsidP="00B116AE">
            <w:pPr>
              <w:pStyle w:val="Heading2"/>
              <w:rPr>
                <w:rFonts w:ascii="Franklin Gothic Book" w:eastAsia="MS Mincho" w:hAnsi="Franklin Gothic Book"/>
              </w:rPr>
            </w:pPr>
            <w:sdt>
              <w:sdtPr>
                <w:rPr>
                  <w:rFonts w:ascii="Franklin Gothic Book" w:hAnsi="Franklin Gothic Book"/>
                </w:rPr>
                <w:id w:val="-1152137258"/>
                <w:placeholder>
                  <w:docPart w:val="82804F5BC007CD4280461A19597F5F3F"/>
                </w:placeholder>
                <w15:appearance w15:val="hidden"/>
              </w:sdtPr>
              <w:sdtContent>
                <w:r w:rsidR="00B116AE">
                  <w:rPr>
                    <w:rFonts w:ascii="Franklin Gothic Book" w:hAnsi="Franklin Gothic Book"/>
                  </w:rPr>
                  <w:t>Oakland University | Rochester, MI</w:t>
                </w:r>
              </w:sdtContent>
            </w:sdt>
          </w:p>
          <w:p w14:paraId="5CD11F49" w14:textId="3BEED5D6" w:rsidR="00B116AE" w:rsidRPr="00B116AE" w:rsidRDefault="00B116AE" w:rsidP="00B116AE">
            <w:pPr>
              <w:pStyle w:val="Heading3"/>
              <w:rPr>
                <w:rFonts w:ascii="Franklin Gothic Book" w:hAnsi="Franklin Gothic Book"/>
              </w:rPr>
            </w:pPr>
            <w:r>
              <w:rPr>
                <w:rFonts w:ascii="Franklin Gothic Book" w:hAnsi="Franklin Gothic Book"/>
              </w:rPr>
              <w:t>Bachelor of Science in Information Technology | 2017</w:t>
            </w:r>
          </w:p>
          <w:p w14:paraId="5D094059" w14:textId="77777777" w:rsidR="00F4725C" w:rsidRDefault="00F4725C" w:rsidP="00F4725C">
            <w:pPr>
              <w:pStyle w:val="ListParagraph"/>
              <w:numPr>
                <w:ilvl w:val="0"/>
                <w:numId w:val="24"/>
              </w:numPr>
              <w:rPr>
                <w:rFonts w:ascii="Franklin Gothic Book" w:hAnsi="Franklin Gothic Book"/>
              </w:rPr>
            </w:pPr>
            <w:r>
              <w:rPr>
                <w:rFonts w:ascii="Franklin Gothic Book" w:hAnsi="Franklin Gothic Book"/>
              </w:rPr>
              <w:t>GPA: 3.7</w:t>
            </w:r>
          </w:p>
          <w:p w14:paraId="129657D7" w14:textId="3D0A85F9" w:rsidR="00F4725C" w:rsidRPr="008448CA" w:rsidRDefault="008448CA" w:rsidP="008448CA">
            <w:pPr>
              <w:pStyle w:val="ListParagraph"/>
              <w:numPr>
                <w:ilvl w:val="0"/>
                <w:numId w:val="24"/>
              </w:numPr>
              <w:rPr>
                <w:rFonts w:ascii="Franklin Gothic Book" w:hAnsi="Franklin Gothic Book"/>
              </w:rPr>
            </w:pPr>
            <w:r>
              <w:rPr>
                <w:rFonts w:ascii="Franklin Gothic Book" w:hAnsi="Franklin Gothic Book"/>
              </w:rPr>
              <w:t xml:space="preserve">Honors: </w:t>
            </w:r>
            <w:r w:rsidR="00F4725C">
              <w:rPr>
                <w:rFonts w:ascii="Franklin Gothic Book" w:hAnsi="Franklin Gothic Book"/>
              </w:rPr>
              <w:t>Cum Laude</w:t>
            </w:r>
            <w:r>
              <w:rPr>
                <w:rFonts w:ascii="Franklin Gothic Book" w:hAnsi="Franklin Gothic Book"/>
              </w:rPr>
              <w:t xml:space="preserve">, </w:t>
            </w:r>
            <w:r w:rsidR="00F4725C" w:rsidRPr="008448CA">
              <w:rPr>
                <w:rFonts w:ascii="Franklin Gothic Book" w:hAnsi="Franklin Gothic Book"/>
              </w:rPr>
              <w:t>Departmental Honors</w:t>
            </w:r>
          </w:p>
          <w:p w14:paraId="35887F03" w14:textId="77777777" w:rsidR="00515456" w:rsidRDefault="00515456" w:rsidP="00515456">
            <w:pPr>
              <w:rPr>
                <w:rFonts w:ascii="Franklin Gothic Book" w:hAnsi="Franklin Gothic Book"/>
              </w:rPr>
            </w:pPr>
          </w:p>
          <w:p w14:paraId="4EAB4305" w14:textId="4F25AC43" w:rsidR="00515456" w:rsidRPr="00F4725C" w:rsidRDefault="00000000" w:rsidP="00515456">
            <w:pPr>
              <w:pStyle w:val="Heading2"/>
              <w:rPr>
                <w:rFonts w:ascii="Franklin Gothic Book" w:eastAsia="MS Mincho" w:hAnsi="Franklin Gothic Book"/>
              </w:rPr>
            </w:pPr>
            <w:sdt>
              <w:sdtPr>
                <w:rPr>
                  <w:rFonts w:ascii="Franklin Gothic Book" w:hAnsi="Franklin Gothic Book"/>
                </w:rPr>
                <w:id w:val="-1594168230"/>
                <w:placeholder>
                  <w:docPart w:val="EDC19CF51DFCDD47A81A1E5D51B8AE19"/>
                </w:placeholder>
                <w15:appearance w15:val="hidden"/>
              </w:sdtPr>
              <w:sdtContent>
                <w:r w:rsidR="00515456">
                  <w:rPr>
                    <w:rFonts w:ascii="Franklin Gothic Book" w:hAnsi="Franklin Gothic Book"/>
                  </w:rPr>
                  <w:t>GRAND CIRCUS FRONT END CODING BOOTCAMP | DETROIT, MI</w:t>
                </w:r>
              </w:sdtContent>
            </w:sdt>
          </w:p>
          <w:p w14:paraId="1B36E844" w14:textId="182F4B0A" w:rsidR="00515456" w:rsidRPr="00B116AE" w:rsidRDefault="00515456" w:rsidP="00515456">
            <w:pPr>
              <w:pStyle w:val="Heading3"/>
              <w:rPr>
                <w:rFonts w:ascii="Franklin Gothic Book" w:hAnsi="Franklin Gothic Book"/>
              </w:rPr>
            </w:pPr>
            <w:r>
              <w:rPr>
                <w:rFonts w:ascii="Franklin Gothic Book" w:hAnsi="Franklin Gothic Book"/>
              </w:rPr>
              <w:t>Certificate</w:t>
            </w:r>
            <w:r w:rsidR="008448CA">
              <w:rPr>
                <w:rFonts w:ascii="Franklin Gothic Book" w:hAnsi="Franklin Gothic Book"/>
              </w:rPr>
              <w:t xml:space="preserve"> of Completion</w:t>
            </w:r>
            <w:r>
              <w:rPr>
                <w:rFonts w:ascii="Franklin Gothic Book" w:hAnsi="Franklin Gothic Book"/>
              </w:rPr>
              <w:t xml:space="preserve"> | 2017</w:t>
            </w:r>
          </w:p>
          <w:p w14:paraId="2FC5EA61" w14:textId="77777777" w:rsidR="00515456" w:rsidRPr="00515456" w:rsidRDefault="00515456" w:rsidP="00515456">
            <w:pPr>
              <w:pStyle w:val="ListParagraph"/>
              <w:numPr>
                <w:ilvl w:val="0"/>
                <w:numId w:val="24"/>
              </w:numPr>
              <w:rPr>
                <w:rFonts w:ascii="Franklin Gothic Book" w:hAnsi="Franklin Gothic Book"/>
              </w:rPr>
            </w:pPr>
            <w:r w:rsidRPr="00515456">
              <w:rPr>
                <w:rFonts w:ascii="Franklin Gothic Book" w:hAnsi="Franklin Gothic Book"/>
              </w:rPr>
              <w:t>Learned and developed working skills in: HTML5/CSS3, Bootstrap, JavaScript, jQuery, Angular, AJAX/JSON</w:t>
            </w:r>
          </w:p>
          <w:p w14:paraId="230519A9" w14:textId="3F02A018" w:rsidR="00515456" w:rsidRPr="00515456" w:rsidRDefault="00515456" w:rsidP="00515456">
            <w:pPr>
              <w:pStyle w:val="ListParagraph"/>
              <w:numPr>
                <w:ilvl w:val="0"/>
                <w:numId w:val="24"/>
              </w:numPr>
              <w:rPr>
                <w:rFonts w:ascii="Franklin Gothic Book" w:hAnsi="Franklin Gothic Book"/>
              </w:rPr>
            </w:pPr>
            <w:r w:rsidRPr="00515456">
              <w:rPr>
                <w:rFonts w:ascii="Franklin Gothic Book" w:hAnsi="Franklin Gothic Book"/>
              </w:rPr>
              <w:t xml:space="preserve">Collaborated with teammates via GitHub on group projects </w:t>
            </w:r>
          </w:p>
        </w:tc>
      </w:tr>
    </w:tbl>
    <w:p w14:paraId="0464BBA0" w14:textId="77777777" w:rsidR="00CE6104" w:rsidRPr="00F4725C" w:rsidRDefault="00CE6104" w:rsidP="00596584">
      <w:pPr>
        <w:rPr>
          <w:rFonts w:ascii="Franklin Gothic Book" w:hAnsi="Franklin Gothic Book"/>
        </w:rPr>
      </w:pPr>
    </w:p>
    <w:sectPr w:rsidR="00CE6104" w:rsidRPr="00F4725C" w:rsidSect="00FF05AD">
      <w:pgSz w:w="12240" w:h="15840" w:code="1"/>
      <w:pgMar w:top="720" w:right="720" w:bottom="720" w:left="720" w:header="0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013C29" w14:textId="77777777" w:rsidR="00463E0E" w:rsidRDefault="00463E0E" w:rsidP="0085363C">
      <w:pPr>
        <w:spacing w:line="240" w:lineRule="auto"/>
      </w:pPr>
      <w:r>
        <w:separator/>
      </w:r>
    </w:p>
  </w:endnote>
  <w:endnote w:type="continuationSeparator" w:id="0">
    <w:p w14:paraId="2E042914" w14:textId="77777777" w:rsidR="00463E0E" w:rsidRDefault="00463E0E" w:rsidP="0085363C">
      <w:pPr>
        <w:spacing w:line="240" w:lineRule="auto"/>
      </w:pPr>
      <w:r>
        <w:continuationSeparator/>
      </w:r>
    </w:p>
  </w:endnote>
  <w:endnote w:type="continuationNotice" w:id="1">
    <w:p w14:paraId="146C852A" w14:textId="77777777" w:rsidR="00463E0E" w:rsidRDefault="00463E0E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58A4B44-93DB-3847-B561-A2DA6284FD86}"/>
    <w:embedBold r:id="rId2" w:fontKey="{CAEB2CD7-80BF-044E-B81D-51366D57D0B8}"/>
    <w:embedItalic r:id="rId3" w:fontKey="{712BAFB0-E711-1B46-9ACD-C421254CCF27}"/>
    <w:embedBoldItalic r:id="rId4" w:fontKey="{0B47A6FA-C000-FD44-9C4D-B431BCC7B0E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BFE96D3E-69FB-044E-9BFD-368C67C25A40}"/>
    <w:embedBold r:id="rId6" w:fontKey="{EDB4F821-CE1B-B843-A6E8-A03FB66775BD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57E316F7-3BF9-7943-80D7-310ECE108EE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8" w:fontKey="{07DD8AC8-721B-5540-8D74-E32DF76D3BE4}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9" w:fontKey="{85C0F00D-DFA2-BC43-87AB-014F0704AFF8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0" w:fontKey="{E8711AF4-3F03-6D45-AD2E-91C5A85EF4AA}"/>
  </w:font>
  <w:font w:name="Avenir Next LT Pro Light">
    <w:panose1 w:val="020B0304020202020204"/>
    <w:charset w:val="00"/>
    <w:family w:val="swiss"/>
    <w:pitch w:val="variable"/>
    <w:sig w:usb0="A00000EF" w:usb1="5000204B" w:usb2="00000000" w:usb3="00000000" w:csb0="00000093" w:csb1="00000000"/>
    <w:embedRegular r:id="rId11" w:fontKey="{0F54B7CB-B488-BC4D-9363-50310DFEE731}"/>
    <w:embedBold r:id="rId12" w:fontKey="{68CAEAC3-62A7-DF4E-8799-C7485518F4E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F90678BA-50E5-AC4C-8F0F-FA842B4B173B}"/>
    <w:embedBold r:id="rId14" w:fontKey="{67BFA6E9-401F-9445-9E2D-E8543CC7F95A}"/>
    <w:embedItalic r:id="rId15" w:fontKey="{8DB272FC-34D4-2E45-8B06-68879AD6FCD2}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16" w:fontKey="{C5A87709-E6AC-7844-8888-EB966E18DD2A}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  <w:embedRegular r:id="rId17" w:fontKey="{3DCFB897-1E80-6C46-AEA6-D7F16A1F4E08}"/>
    <w:embedBold r:id="rId18" w:fontKey="{DAA31EF5-7518-9B47-9213-890AD902F56F}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  <w:embedBold r:id="rId19" w:fontKey="{0306DDF7-9B57-6D4C-B534-D9CE0A4EACF6}"/>
  </w:font>
  <w:font w:name="Times">
    <w:altName w:val="Sylfae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325F45" w14:textId="77777777" w:rsidR="00463E0E" w:rsidRDefault="00463E0E" w:rsidP="0085363C">
      <w:pPr>
        <w:spacing w:line="240" w:lineRule="auto"/>
      </w:pPr>
      <w:r>
        <w:separator/>
      </w:r>
    </w:p>
  </w:footnote>
  <w:footnote w:type="continuationSeparator" w:id="0">
    <w:p w14:paraId="100373A6" w14:textId="77777777" w:rsidR="00463E0E" w:rsidRDefault="00463E0E" w:rsidP="0085363C">
      <w:pPr>
        <w:spacing w:line="240" w:lineRule="auto"/>
      </w:pPr>
      <w:r>
        <w:continuationSeparator/>
      </w:r>
    </w:p>
  </w:footnote>
  <w:footnote w:type="continuationNotice" w:id="1">
    <w:p w14:paraId="7611A9E8" w14:textId="77777777" w:rsidR="00463E0E" w:rsidRDefault="00463E0E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2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3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4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3492BCC"/>
    <w:multiLevelType w:val="hybridMultilevel"/>
    <w:tmpl w:val="CB144A2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827CC3"/>
    <w:multiLevelType w:val="hybridMultilevel"/>
    <w:tmpl w:val="535C4496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9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1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2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3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5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6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312504"/>
    <w:multiLevelType w:val="hybridMultilevel"/>
    <w:tmpl w:val="8C9E25A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20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3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4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 w16cid:durableId="556362592">
    <w:abstractNumId w:val="13"/>
  </w:num>
  <w:num w:numId="2" w16cid:durableId="98726221">
    <w:abstractNumId w:val="9"/>
  </w:num>
  <w:num w:numId="3" w16cid:durableId="1202015859">
    <w:abstractNumId w:val="18"/>
  </w:num>
  <w:num w:numId="4" w16cid:durableId="2086099917">
    <w:abstractNumId w:val="14"/>
  </w:num>
  <w:num w:numId="5" w16cid:durableId="1079137820">
    <w:abstractNumId w:val="15"/>
  </w:num>
  <w:num w:numId="6" w16cid:durableId="773094840">
    <w:abstractNumId w:val="22"/>
  </w:num>
  <w:num w:numId="7" w16cid:durableId="1955549509">
    <w:abstractNumId w:val="8"/>
  </w:num>
  <w:num w:numId="8" w16cid:durableId="222722247">
    <w:abstractNumId w:val="12"/>
  </w:num>
  <w:num w:numId="9" w16cid:durableId="182207981">
    <w:abstractNumId w:val="20"/>
  </w:num>
  <w:num w:numId="10" w16cid:durableId="476922323">
    <w:abstractNumId w:val="1"/>
  </w:num>
  <w:num w:numId="11" w16cid:durableId="1381130229">
    <w:abstractNumId w:val="5"/>
  </w:num>
  <w:num w:numId="12" w16cid:durableId="44456505">
    <w:abstractNumId w:val="0"/>
  </w:num>
  <w:num w:numId="13" w16cid:durableId="35082862">
    <w:abstractNumId w:val="2"/>
  </w:num>
  <w:num w:numId="14" w16cid:durableId="897861899">
    <w:abstractNumId w:val="11"/>
  </w:num>
  <w:num w:numId="15" w16cid:durableId="414208011">
    <w:abstractNumId w:val="10"/>
  </w:num>
  <w:num w:numId="16" w16cid:durableId="241064671">
    <w:abstractNumId w:val="19"/>
  </w:num>
  <w:num w:numId="17" w16cid:durableId="796408556">
    <w:abstractNumId w:val="3"/>
  </w:num>
  <w:num w:numId="18" w16cid:durableId="865748415">
    <w:abstractNumId w:val="24"/>
  </w:num>
  <w:num w:numId="19" w16cid:durableId="1442988456">
    <w:abstractNumId w:val="21"/>
  </w:num>
  <w:num w:numId="20" w16cid:durableId="1454787380">
    <w:abstractNumId w:val="16"/>
  </w:num>
  <w:num w:numId="21" w16cid:durableId="1889536318">
    <w:abstractNumId w:val="23"/>
  </w:num>
  <w:num w:numId="22" w16cid:durableId="1756437930">
    <w:abstractNumId w:val="4"/>
  </w:num>
  <w:num w:numId="23" w16cid:durableId="1395346981">
    <w:abstractNumId w:val="7"/>
  </w:num>
  <w:num w:numId="24" w16cid:durableId="974141628">
    <w:abstractNumId w:val="17"/>
  </w:num>
  <w:num w:numId="25" w16cid:durableId="852843553">
    <w:abstractNumId w:val="6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96B"/>
    <w:rsid w:val="0003280C"/>
    <w:rsid w:val="00046661"/>
    <w:rsid w:val="00052382"/>
    <w:rsid w:val="00052646"/>
    <w:rsid w:val="000573A9"/>
    <w:rsid w:val="00063E2C"/>
    <w:rsid w:val="0006568A"/>
    <w:rsid w:val="00076DA3"/>
    <w:rsid w:val="00076F0F"/>
    <w:rsid w:val="00080D55"/>
    <w:rsid w:val="00084253"/>
    <w:rsid w:val="00093AB3"/>
    <w:rsid w:val="000D1F49"/>
    <w:rsid w:val="000E0DB6"/>
    <w:rsid w:val="000F2E82"/>
    <w:rsid w:val="001177A3"/>
    <w:rsid w:val="0012344D"/>
    <w:rsid w:val="00125B8C"/>
    <w:rsid w:val="00162D53"/>
    <w:rsid w:val="001727CA"/>
    <w:rsid w:val="00187D40"/>
    <w:rsid w:val="001B1A04"/>
    <w:rsid w:val="001B5FA2"/>
    <w:rsid w:val="001D4BC4"/>
    <w:rsid w:val="00200FC8"/>
    <w:rsid w:val="00211F82"/>
    <w:rsid w:val="00212F06"/>
    <w:rsid w:val="00224BAA"/>
    <w:rsid w:val="00237DEC"/>
    <w:rsid w:val="0024145A"/>
    <w:rsid w:val="00252342"/>
    <w:rsid w:val="00264AF7"/>
    <w:rsid w:val="00281BB5"/>
    <w:rsid w:val="0028346B"/>
    <w:rsid w:val="002951D4"/>
    <w:rsid w:val="002A59A3"/>
    <w:rsid w:val="002A5DC6"/>
    <w:rsid w:val="002B58B7"/>
    <w:rsid w:val="002C56E6"/>
    <w:rsid w:val="002E78C0"/>
    <w:rsid w:val="002F0DF8"/>
    <w:rsid w:val="0032778F"/>
    <w:rsid w:val="00361691"/>
    <w:rsid w:val="00361E11"/>
    <w:rsid w:val="00376B65"/>
    <w:rsid w:val="00392616"/>
    <w:rsid w:val="0039390A"/>
    <w:rsid w:val="00397346"/>
    <w:rsid w:val="003F0847"/>
    <w:rsid w:val="003F4D06"/>
    <w:rsid w:val="0040090B"/>
    <w:rsid w:val="00406FD0"/>
    <w:rsid w:val="004275F1"/>
    <w:rsid w:val="00454C42"/>
    <w:rsid w:val="00461D4A"/>
    <w:rsid w:val="0046302A"/>
    <w:rsid w:val="00463E0E"/>
    <w:rsid w:val="00476279"/>
    <w:rsid w:val="00487D2D"/>
    <w:rsid w:val="00495BAE"/>
    <w:rsid w:val="004B3BCD"/>
    <w:rsid w:val="004B3E75"/>
    <w:rsid w:val="004D4190"/>
    <w:rsid w:val="004D5D62"/>
    <w:rsid w:val="005112D0"/>
    <w:rsid w:val="00515456"/>
    <w:rsid w:val="00533BF0"/>
    <w:rsid w:val="00565D12"/>
    <w:rsid w:val="00577E06"/>
    <w:rsid w:val="00596584"/>
    <w:rsid w:val="005A3BF7"/>
    <w:rsid w:val="005F0033"/>
    <w:rsid w:val="005F2035"/>
    <w:rsid w:val="005F3D1A"/>
    <w:rsid w:val="005F7990"/>
    <w:rsid w:val="006074FC"/>
    <w:rsid w:val="00607599"/>
    <w:rsid w:val="00625C1C"/>
    <w:rsid w:val="00632608"/>
    <w:rsid w:val="0063739C"/>
    <w:rsid w:val="0064068F"/>
    <w:rsid w:val="00641903"/>
    <w:rsid w:val="006518B1"/>
    <w:rsid w:val="006643E9"/>
    <w:rsid w:val="00672CEE"/>
    <w:rsid w:val="0067761E"/>
    <w:rsid w:val="00683861"/>
    <w:rsid w:val="006B34D0"/>
    <w:rsid w:val="006D5564"/>
    <w:rsid w:val="0074424F"/>
    <w:rsid w:val="007520D7"/>
    <w:rsid w:val="00765AB9"/>
    <w:rsid w:val="00770F25"/>
    <w:rsid w:val="007853C8"/>
    <w:rsid w:val="007A35A8"/>
    <w:rsid w:val="007B0A85"/>
    <w:rsid w:val="007C4BAD"/>
    <w:rsid w:val="007C6A52"/>
    <w:rsid w:val="007C71B3"/>
    <w:rsid w:val="007D094B"/>
    <w:rsid w:val="007E55B6"/>
    <w:rsid w:val="00801D2C"/>
    <w:rsid w:val="008107F8"/>
    <w:rsid w:val="008110A5"/>
    <w:rsid w:val="0082043E"/>
    <w:rsid w:val="00824A76"/>
    <w:rsid w:val="008448CA"/>
    <w:rsid w:val="0085363C"/>
    <w:rsid w:val="00855B5F"/>
    <w:rsid w:val="008802A6"/>
    <w:rsid w:val="008954EF"/>
    <w:rsid w:val="008A0979"/>
    <w:rsid w:val="008D0C40"/>
    <w:rsid w:val="008E203A"/>
    <w:rsid w:val="008E2AA0"/>
    <w:rsid w:val="008E78A4"/>
    <w:rsid w:val="0091229C"/>
    <w:rsid w:val="009124A5"/>
    <w:rsid w:val="00940E73"/>
    <w:rsid w:val="0095475A"/>
    <w:rsid w:val="0098597D"/>
    <w:rsid w:val="00985C61"/>
    <w:rsid w:val="009C5E11"/>
    <w:rsid w:val="009D5F80"/>
    <w:rsid w:val="009F619A"/>
    <w:rsid w:val="009F6DDE"/>
    <w:rsid w:val="00A06747"/>
    <w:rsid w:val="00A2266E"/>
    <w:rsid w:val="00A370A8"/>
    <w:rsid w:val="00A6196B"/>
    <w:rsid w:val="00AB5275"/>
    <w:rsid w:val="00AC7F90"/>
    <w:rsid w:val="00AE2B09"/>
    <w:rsid w:val="00AF056A"/>
    <w:rsid w:val="00B116AE"/>
    <w:rsid w:val="00B37F36"/>
    <w:rsid w:val="00B62AB7"/>
    <w:rsid w:val="00B67087"/>
    <w:rsid w:val="00B702B5"/>
    <w:rsid w:val="00B96634"/>
    <w:rsid w:val="00BD4753"/>
    <w:rsid w:val="00BD5CB1"/>
    <w:rsid w:val="00BE08AA"/>
    <w:rsid w:val="00BE62EE"/>
    <w:rsid w:val="00C003BA"/>
    <w:rsid w:val="00C4481A"/>
    <w:rsid w:val="00C46878"/>
    <w:rsid w:val="00C52FB7"/>
    <w:rsid w:val="00C75B47"/>
    <w:rsid w:val="00C8015D"/>
    <w:rsid w:val="00CB4A51"/>
    <w:rsid w:val="00CC242F"/>
    <w:rsid w:val="00CD4532"/>
    <w:rsid w:val="00CD47B0"/>
    <w:rsid w:val="00CE3380"/>
    <w:rsid w:val="00CE6104"/>
    <w:rsid w:val="00CE73DF"/>
    <w:rsid w:val="00CE7918"/>
    <w:rsid w:val="00CF2171"/>
    <w:rsid w:val="00D16163"/>
    <w:rsid w:val="00D24011"/>
    <w:rsid w:val="00D70523"/>
    <w:rsid w:val="00D821F0"/>
    <w:rsid w:val="00D90814"/>
    <w:rsid w:val="00D943A4"/>
    <w:rsid w:val="00DA2E00"/>
    <w:rsid w:val="00DA39F9"/>
    <w:rsid w:val="00DB3FAD"/>
    <w:rsid w:val="00E00971"/>
    <w:rsid w:val="00E011EF"/>
    <w:rsid w:val="00E246A5"/>
    <w:rsid w:val="00E60E6F"/>
    <w:rsid w:val="00E61C09"/>
    <w:rsid w:val="00E821D6"/>
    <w:rsid w:val="00E92F21"/>
    <w:rsid w:val="00EA33C0"/>
    <w:rsid w:val="00EB3B58"/>
    <w:rsid w:val="00EC7359"/>
    <w:rsid w:val="00ED5E92"/>
    <w:rsid w:val="00ED71CF"/>
    <w:rsid w:val="00EE3054"/>
    <w:rsid w:val="00EE3EC6"/>
    <w:rsid w:val="00EE6C6F"/>
    <w:rsid w:val="00EF4967"/>
    <w:rsid w:val="00F00606"/>
    <w:rsid w:val="00F01256"/>
    <w:rsid w:val="00F036AB"/>
    <w:rsid w:val="00F057DC"/>
    <w:rsid w:val="00F079F2"/>
    <w:rsid w:val="00F35597"/>
    <w:rsid w:val="00F4725C"/>
    <w:rsid w:val="00F47D02"/>
    <w:rsid w:val="00F53FD4"/>
    <w:rsid w:val="00FC589C"/>
    <w:rsid w:val="00FC7475"/>
    <w:rsid w:val="00FD2351"/>
    <w:rsid w:val="00FE78A0"/>
    <w:rsid w:val="00FF05AD"/>
    <w:rsid w:val="08FF358A"/>
    <w:rsid w:val="750B5CDC"/>
    <w:rsid w:val="7B5A6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B6B7580"/>
  <w15:chartTrackingRefBased/>
  <w15:docId w15:val="{782EE46E-8E1B-B445-A8B5-1388E53035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951D4"/>
    <w:pPr>
      <w:spacing w:after="120"/>
    </w:pPr>
    <w:rPr>
      <w:sz w:val="20"/>
    </w:rPr>
  </w:style>
  <w:style w:type="paragraph" w:styleId="Heading1">
    <w:name w:val="heading 1"/>
    <w:basedOn w:val="Normal"/>
    <w:link w:val="Heading1Char"/>
    <w:uiPriority w:val="1"/>
    <w:qFormat/>
    <w:rsid w:val="00461D4A"/>
    <w:pPr>
      <w:spacing w:after="0" w:line="240" w:lineRule="auto"/>
      <w:outlineLvl w:val="0"/>
    </w:pPr>
    <w:rPr>
      <w:rFonts w:asciiTheme="majorHAnsi" w:hAnsiTheme="majorHAnsi"/>
      <w:b/>
      <w:caps/>
      <w:color w:val="1E5E9F" w:themeColor="accent3" w:themeShade="BF"/>
    </w:rPr>
  </w:style>
  <w:style w:type="paragraph" w:styleId="Heading2">
    <w:name w:val="heading 2"/>
    <w:basedOn w:val="Normal"/>
    <w:link w:val="Heading2Char"/>
    <w:uiPriority w:val="1"/>
    <w:qFormat/>
    <w:rsid w:val="0012344D"/>
    <w:pPr>
      <w:keepNext/>
      <w:tabs>
        <w:tab w:val="left" w:pos="720"/>
        <w:tab w:val="left" w:pos="1199"/>
      </w:tabs>
      <w:spacing w:after="0"/>
      <w:outlineLvl w:val="1"/>
    </w:pPr>
    <w:rPr>
      <w:b/>
      <w:bCs/>
      <w:caps/>
      <w:color w:val="000000" w:themeColor="text1"/>
      <w:sz w:val="18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qFormat/>
    <w:rsid w:val="0012344D"/>
    <w:pPr>
      <w:keepNext/>
      <w:tabs>
        <w:tab w:val="left" w:pos="900"/>
        <w:tab w:val="left" w:pos="1560"/>
      </w:tabs>
      <w:spacing w:after="200"/>
      <w:outlineLvl w:val="2"/>
    </w:pPr>
    <w:rPr>
      <w:b/>
      <w:bCs/>
      <w:color w:val="1E5E9F" w:themeColor="accent3" w:themeShade="BF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 w:val="0"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243255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255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61D4A"/>
    <w:rPr>
      <w:rFonts w:asciiTheme="majorHAnsi" w:hAnsiTheme="majorHAnsi"/>
      <w:b/>
      <w:caps/>
      <w:color w:val="1E5E9F" w:themeColor="accent3" w:themeShade="BF"/>
      <w:sz w:val="20"/>
    </w:rPr>
  </w:style>
  <w:style w:type="character" w:customStyle="1" w:styleId="Hashtag1">
    <w:name w:val="Hashtag1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12344D"/>
    <w:rPr>
      <w:b/>
      <w:bCs/>
      <w:caps/>
      <w:color w:val="000000" w:themeColor="text1"/>
      <w:sz w:val="18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rsid w:val="0012344D"/>
    <w:rPr>
      <w:b/>
      <w:bCs/>
      <w:color w:val="1E5E9F" w:themeColor="accent3" w:themeShade="BF"/>
      <w:sz w:val="20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2266E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85363C"/>
    <w:pPr>
      <w:tabs>
        <w:tab w:val="center" w:pos="4680"/>
        <w:tab w:val="right" w:pos="9360"/>
      </w:tabs>
    </w:pPr>
    <w:rPr>
      <w:noProof/>
      <w:color w:val="242852" w:themeColor="text2"/>
      <w:sz w:val="16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A2266E"/>
    <w:rPr>
      <w:noProof/>
      <w:color w:val="242852" w:themeColor="text2"/>
      <w:sz w:val="16"/>
      <w:szCs w:val="24"/>
    </w:rPr>
  </w:style>
  <w:style w:type="paragraph" w:styleId="Footer">
    <w:name w:val="footer"/>
    <w:basedOn w:val="Normal"/>
    <w:link w:val="FooterChar"/>
    <w:uiPriority w:val="99"/>
    <w:semiHidden/>
    <w:rsid w:val="0085363C"/>
    <w:pPr>
      <w:tabs>
        <w:tab w:val="center" w:pos="4680"/>
        <w:tab w:val="right" w:pos="9810"/>
      </w:tabs>
    </w:pPr>
    <w:rPr>
      <w:color w:val="5B63B7" w:themeColor="text2" w:themeTint="99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A2266E"/>
    <w:rPr>
      <w:color w:val="5B63B7" w:themeColor="text2" w:themeTint="99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</w:pPr>
  </w:style>
  <w:style w:type="character" w:styleId="Hyperlink">
    <w:name w:val="Hyperlink"/>
    <w:basedOn w:val="DefaultParagraphFont"/>
    <w:uiPriority w:val="99"/>
    <w:semiHidden/>
    <w:rsid w:val="000D1F49"/>
    <w:rPr>
      <w:color w:val="9454C3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uiPriority w:val="1"/>
    <w:semiHidden/>
    <w:qFormat/>
    <w:rsid w:val="00A2266E"/>
    <w:pPr>
      <w:widowControl w:val="0"/>
      <w:autoSpaceDE w:val="0"/>
      <w:autoSpaceDN w:val="0"/>
    </w:pPr>
    <w:rPr>
      <w:rFonts w:eastAsia="Calibri" w:cs="Calibri"/>
      <w:sz w:val="22"/>
    </w:rPr>
  </w:style>
  <w:style w:type="paragraph" w:styleId="Title">
    <w:name w:val="Title"/>
    <w:basedOn w:val="Normal"/>
    <w:next w:val="Normal"/>
    <w:link w:val="TitleChar"/>
    <w:qFormat/>
    <w:rsid w:val="00D943A4"/>
    <w:pPr>
      <w:widowControl w:val="0"/>
      <w:kinsoku w:val="0"/>
      <w:overflowPunct w:val="0"/>
      <w:autoSpaceDE w:val="0"/>
      <w:autoSpaceDN w:val="0"/>
      <w:adjustRightInd w:val="0"/>
      <w:spacing w:line="240" w:lineRule="auto"/>
    </w:pPr>
    <w:rPr>
      <w:rFonts w:asciiTheme="majorHAnsi" w:eastAsia="Times New Roman" w:hAnsiTheme="majorHAnsi" w:cs="Georgia"/>
      <w:b/>
      <w:bCs/>
      <w:color w:val="1E5E9F" w:themeColor="accent3" w:themeShade="BF"/>
      <w:sz w:val="144"/>
      <w:szCs w:val="51"/>
    </w:rPr>
  </w:style>
  <w:style w:type="character" w:customStyle="1" w:styleId="TitleChar">
    <w:name w:val="Title Char"/>
    <w:basedOn w:val="DefaultParagraphFont"/>
    <w:link w:val="Title"/>
    <w:rsid w:val="00461D4A"/>
    <w:rPr>
      <w:rFonts w:asciiTheme="majorHAnsi" w:eastAsia="Times New Roman" w:hAnsiTheme="majorHAnsi" w:cs="Georgia"/>
      <w:b/>
      <w:bCs/>
      <w:color w:val="1E5E9F" w:themeColor="accent3" w:themeShade="BF"/>
      <w:sz w:val="144"/>
      <w:szCs w:val="51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D453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D4532"/>
    <w:rPr>
      <w:b/>
      <w:bCs/>
      <w:caps w:val="0"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4532"/>
    <w:rPr>
      <w:rFonts w:asciiTheme="majorHAnsi" w:eastAsiaTheme="majorEastAsia" w:hAnsiTheme="majorHAnsi" w:cstheme="majorBidi"/>
      <w:color w:val="243255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4532"/>
    <w:rPr>
      <w:rFonts w:asciiTheme="majorHAnsi" w:eastAsiaTheme="majorEastAsia" w:hAnsiTheme="majorHAnsi" w:cstheme="majorBidi"/>
      <w:i/>
      <w:iCs/>
      <w:color w:val="243255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4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4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0D1F49"/>
    <w:rPr>
      <w:color w:val="3EBBF0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2266E"/>
    <w:rPr>
      <w:rFonts w:ascii="Consolas" w:hAnsi="Consolas"/>
      <w:sz w:val="20"/>
      <w:szCs w:val="20"/>
    </w:rPr>
  </w:style>
  <w:style w:type="paragraph" w:styleId="BodyText">
    <w:name w:val="Body Text"/>
    <w:basedOn w:val="Normal"/>
    <w:link w:val="BodyTextChar"/>
    <w:uiPriority w:val="1"/>
    <w:semiHidden/>
    <w:qFormat/>
    <w:rsid w:val="00632608"/>
  </w:style>
  <w:style w:type="character" w:customStyle="1" w:styleId="BodyTextChar">
    <w:name w:val="Body Text Char"/>
    <w:basedOn w:val="DefaultParagraphFont"/>
    <w:link w:val="BodyText"/>
    <w:uiPriority w:val="1"/>
    <w:semiHidden/>
    <w:rsid w:val="00461D4A"/>
    <w:rPr>
      <w:sz w:val="20"/>
    </w:rPr>
  </w:style>
  <w:style w:type="paragraph" w:customStyle="1" w:styleId="Heading1Alt">
    <w:name w:val="Heading 1 Alt"/>
    <w:basedOn w:val="Normal"/>
    <w:uiPriority w:val="1"/>
    <w:qFormat/>
    <w:rsid w:val="008D0C40"/>
    <w:pPr>
      <w:widowControl w:val="0"/>
      <w:kinsoku w:val="0"/>
      <w:overflowPunct w:val="0"/>
      <w:autoSpaceDE w:val="0"/>
      <w:autoSpaceDN w:val="0"/>
      <w:adjustRightInd w:val="0"/>
      <w:spacing w:before="240" w:line="276" w:lineRule="auto"/>
      <w:outlineLvl w:val="0"/>
    </w:pPr>
    <w:rPr>
      <w:rFonts w:ascii="Georgia" w:eastAsia="Times New Roman" w:hAnsi="Georgia" w:cs="Georgia"/>
      <w:b/>
      <w:bCs/>
      <w:caps/>
      <w:color w:val="000000" w:themeColor="text1"/>
      <w:szCs w:val="24"/>
    </w:rPr>
  </w:style>
  <w:style w:type="paragraph" w:customStyle="1" w:styleId="TableSpace">
    <w:name w:val="Table Space"/>
    <w:basedOn w:val="Normal"/>
    <w:uiPriority w:val="1"/>
    <w:semiHidden/>
    <w:qFormat/>
    <w:rsid w:val="00461D4A"/>
    <w:rPr>
      <w:sz w:val="16"/>
    </w:rPr>
  </w:style>
  <w:style w:type="character" w:styleId="PlaceholderText">
    <w:name w:val="Placeholder Text"/>
    <w:basedOn w:val="DefaultParagraphFont"/>
    <w:uiPriority w:val="99"/>
    <w:semiHidden/>
    <w:rsid w:val="00C75B47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rsid w:val="007853C8"/>
    <w:rPr>
      <w:color w:val="605E5C"/>
      <w:shd w:val="clear" w:color="auto" w:fill="E1DFDD"/>
    </w:rPr>
  </w:style>
  <w:style w:type="table" w:styleId="TableGrid">
    <w:name w:val="Table Grid"/>
    <w:basedOn w:val="TableNormal"/>
    <w:rsid w:val="00D94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agePlaceholder">
    <w:name w:val="Image Placeholder"/>
    <w:basedOn w:val="Normal"/>
    <w:uiPriority w:val="1"/>
    <w:semiHidden/>
    <w:qFormat/>
    <w:rsid w:val="008D0C40"/>
    <w:pPr>
      <w:spacing w:line="240" w:lineRule="auto"/>
    </w:pPr>
    <w:rPr>
      <w:sz w:val="6"/>
    </w:rPr>
  </w:style>
  <w:style w:type="paragraph" w:styleId="ListParagraph">
    <w:name w:val="List Paragraph"/>
    <w:basedOn w:val="Normal"/>
    <w:uiPriority w:val="34"/>
    <w:semiHidden/>
    <w:qFormat/>
    <w:rsid w:val="00F4725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B116A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yperlink" Target="https://github.com/petekal1323" TargetMode="Externa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linkedin.com/in/peter-kalinowski-6a9808a2/" TargetMode="External"/><Relationship Id="rId5" Type="http://schemas.openxmlformats.org/officeDocument/2006/relationships/numbering" Target="numbering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tarataylor/Library/Containers/com.microsoft.Word/Data/Library/Application%20Support/Microsoft/Office/16.0/DTS/Search/%7bAD7E5DDB-D73D-5746-B2DA-7EB05138C6E9%7dtf67429532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DF47E8CE0C66A439387EC0C831A2C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FB39686-112F-974A-9BF4-07DCD016C9C3}"/>
      </w:docPartPr>
      <w:docPartBody>
        <w:p w:rsidR="00141598" w:rsidRDefault="00000000">
          <w:pPr>
            <w:pStyle w:val="7DF47E8CE0C66A439387EC0C831A2C0F"/>
          </w:pPr>
          <w:r w:rsidRPr="00D943A4">
            <w:t>Website</w:t>
          </w:r>
        </w:p>
      </w:docPartBody>
    </w:docPart>
    <w:docPart>
      <w:docPartPr>
        <w:name w:val="CBAB466E068F514191D4F68EE48835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46EB0C-CEB4-F44C-A5A1-2BD16C41869C}"/>
      </w:docPartPr>
      <w:docPartBody>
        <w:p w:rsidR="00141598" w:rsidRDefault="00000000">
          <w:pPr>
            <w:pStyle w:val="CBAB466E068F514191D4F68EE48835F3"/>
          </w:pPr>
          <w:r w:rsidRPr="00F079F2">
            <w:t>EXPERIENCE</w:t>
          </w:r>
        </w:p>
      </w:docPartBody>
    </w:docPart>
    <w:docPart>
      <w:docPartPr>
        <w:name w:val="4025377A2685AE48BBCC9D1F56C61EB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03BEE1-B96B-D647-B528-7C460F6A5FA8}"/>
      </w:docPartPr>
      <w:docPartBody>
        <w:p w:rsidR="00141598" w:rsidRDefault="00000000">
          <w:pPr>
            <w:pStyle w:val="4025377A2685AE48BBCC9D1F56C61EB5"/>
          </w:pPr>
          <w:r>
            <w:t xml:space="preserve">Jan 20XX </w:t>
          </w:r>
          <w:r w:rsidRPr="00F079F2">
            <w:t xml:space="preserve">– </w:t>
          </w:r>
          <w:r>
            <w:t>Aug 20XX</w:t>
          </w:r>
        </w:p>
      </w:docPartBody>
    </w:docPart>
    <w:docPart>
      <w:docPartPr>
        <w:name w:val="35DB02579B66A14889AE7996D7CDBC9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DBB6B9-8EFF-5F47-9CA6-84057AD619CE}"/>
      </w:docPartPr>
      <w:docPartBody>
        <w:p w:rsidR="00141598" w:rsidRDefault="00000000">
          <w:pPr>
            <w:pStyle w:val="35DB02579B66A14889AE7996D7CDBC9F"/>
          </w:pPr>
          <w:r w:rsidRPr="00F079F2">
            <w:t>EDUCATION</w:t>
          </w:r>
        </w:p>
      </w:docPartBody>
    </w:docPart>
    <w:docPart>
      <w:docPartPr>
        <w:name w:val="82804F5BC007CD4280461A19597F5F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B64924-C173-DE4B-A4D5-938156CB3EF9}"/>
      </w:docPartPr>
      <w:docPartBody>
        <w:p w:rsidR="00141598" w:rsidRDefault="00193DF4" w:rsidP="00193DF4">
          <w:pPr>
            <w:pStyle w:val="82804F5BC007CD4280461A19597F5F3F"/>
          </w:pPr>
          <w:r>
            <w:t xml:space="preserve">Jan 20XX </w:t>
          </w:r>
          <w:r w:rsidRPr="00F079F2">
            <w:t xml:space="preserve">– </w:t>
          </w:r>
          <w:r>
            <w:t>Aug 20XX</w:t>
          </w:r>
        </w:p>
      </w:docPartBody>
    </w:docPart>
    <w:docPart>
      <w:docPartPr>
        <w:name w:val="275258AE7305D44F9396A4C9304BF2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D182FE9-E1D8-524D-9E01-6C374FE82FB5}"/>
      </w:docPartPr>
      <w:docPartBody>
        <w:p w:rsidR="00141598" w:rsidRDefault="00193DF4" w:rsidP="00193DF4">
          <w:pPr>
            <w:pStyle w:val="275258AE7305D44F9396A4C9304BF221"/>
          </w:pPr>
          <w:r>
            <w:t xml:space="preserve">Jan 20XX </w:t>
          </w:r>
          <w:r w:rsidRPr="00F079F2">
            <w:t xml:space="preserve">– </w:t>
          </w:r>
          <w:r>
            <w:t>Aug 20XX</w:t>
          </w:r>
        </w:p>
      </w:docPartBody>
    </w:docPart>
    <w:docPart>
      <w:docPartPr>
        <w:name w:val="C1F8FD59FDACD94C88F7F7636EBBED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843133-BE63-3743-90D5-CB01A6BCDFC3}"/>
      </w:docPartPr>
      <w:docPartBody>
        <w:p w:rsidR="00141598" w:rsidRDefault="00193DF4" w:rsidP="00193DF4">
          <w:pPr>
            <w:pStyle w:val="C1F8FD59FDACD94C88F7F7636EBBEDD4"/>
          </w:pPr>
          <w:r>
            <w:t xml:space="preserve">Jan 20XX </w:t>
          </w:r>
          <w:r w:rsidRPr="00F079F2">
            <w:t xml:space="preserve">– </w:t>
          </w:r>
          <w:r>
            <w:t>Aug 20XX</w:t>
          </w:r>
        </w:p>
      </w:docPartBody>
    </w:docPart>
    <w:docPart>
      <w:docPartPr>
        <w:name w:val="EDC19CF51DFCDD47A81A1E5D51B8AE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5DDE63-10E3-2A4D-ACDA-6BC41A5CA39B}"/>
      </w:docPartPr>
      <w:docPartBody>
        <w:p w:rsidR="00141598" w:rsidRDefault="00193DF4" w:rsidP="00193DF4">
          <w:pPr>
            <w:pStyle w:val="EDC19CF51DFCDD47A81A1E5D51B8AE19"/>
          </w:pPr>
          <w:r>
            <w:t xml:space="preserve">Jan 20XX </w:t>
          </w:r>
          <w:r w:rsidRPr="00F079F2">
            <w:t xml:space="preserve">– </w:t>
          </w:r>
          <w:r>
            <w:t>Aug 20XX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Avenir Next LT Pro Light">
    <w:panose1 w:val="020B0304020202020204"/>
    <w:charset w:val="00"/>
    <w:family w:val="swiss"/>
    <w:pitch w:val="variable"/>
    <w:sig w:usb0="A00000EF" w:usb1="5000204B" w:usb2="00000000" w:usb3="00000000" w:csb0="00000093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Times">
    <w:altName w:val="Sylfae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DF4"/>
    <w:rsid w:val="000B28DC"/>
    <w:rsid w:val="00141598"/>
    <w:rsid w:val="00193DF4"/>
    <w:rsid w:val="00616F8E"/>
    <w:rsid w:val="00CE33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DF47E8CE0C66A439387EC0C831A2C0F">
    <w:name w:val="7DF47E8CE0C66A439387EC0C831A2C0F"/>
  </w:style>
  <w:style w:type="paragraph" w:customStyle="1" w:styleId="CBAB466E068F514191D4F68EE48835F3">
    <w:name w:val="CBAB466E068F514191D4F68EE48835F3"/>
  </w:style>
  <w:style w:type="paragraph" w:customStyle="1" w:styleId="4025377A2685AE48BBCC9D1F56C61EB5">
    <w:name w:val="4025377A2685AE48BBCC9D1F56C61EB5"/>
  </w:style>
  <w:style w:type="paragraph" w:customStyle="1" w:styleId="35DB02579B66A14889AE7996D7CDBC9F">
    <w:name w:val="35DB02579B66A14889AE7996D7CDBC9F"/>
  </w:style>
  <w:style w:type="paragraph" w:customStyle="1" w:styleId="82804F5BC007CD4280461A19597F5F3F">
    <w:name w:val="82804F5BC007CD4280461A19597F5F3F"/>
    <w:rsid w:val="00193DF4"/>
  </w:style>
  <w:style w:type="paragraph" w:customStyle="1" w:styleId="275258AE7305D44F9396A4C9304BF221">
    <w:name w:val="275258AE7305D44F9396A4C9304BF221"/>
    <w:rsid w:val="00193DF4"/>
  </w:style>
  <w:style w:type="paragraph" w:customStyle="1" w:styleId="C1F8FD59FDACD94C88F7F7636EBBEDD4">
    <w:name w:val="C1F8FD59FDACD94C88F7F7636EBBEDD4"/>
    <w:rsid w:val="00193DF4"/>
  </w:style>
  <w:style w:type="paragraph" w:customStyle="1" w:styleId="EDC19CF51DFCDD47A81A1E5D51B8AE19">
    <w:name w:val="EDC19CF51DFCDD47A81A1E5D51B8AE19"/>
    <w:rsid w:val="00193DF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Custom 70">
      <a:majorFont>
        <a:latin typeface="Georgia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D2DBFC1-E962-42FE-8584-0B732E70F0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316BE10-0BAC-476D-A3F9-C114B259188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EF57732-C465-470D-827B-E14425D78582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4.xml><?xml version="1.0" encoding="utf-8"?>
<ds:datastoreItem xmlns:ds="http://schemas.openxmlformats.org/officeDocument/2006/customXml" ds:itemID="{21657E57-CBC7-0942-8331-102413521D39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Stylish teaching resume.dotx</Template>
  <TotalTime>69</TotalTime>
  <Pages>1</Pages>
  <Words>297</Words>
  <Characters>1696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Tara Taylor</dc:creator>
  <cp:keywords/>
  <dc:description/>
  <cp:lastModifiedBy>Tara Taylor</cp:lastModifiedBy>
  <cp:revision>5</cp:revision>
  <dcterms:created xsi:type="dcterms:W3CDTF">2024-06-17T18:02:00Z</dcterms:created>
  <dcterms:modified xsi:type="dcterms:W3CDTF">2024-06-20T16:06:00Z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