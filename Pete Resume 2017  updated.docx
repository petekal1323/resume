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272FFA5D" w:rsidR="00674BC3" w:rsidRPr="00145BBE" w:rsidRDefault="00A61BDF" w:rsidP="00674BC3">
      <w:pPr>
        <w:pStyle w:val="Heading1"/>
        <w:rPr>
          <w:rFonts w:ascii="Britannic Bold" w:hAnsi="Britannic Bold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 xml:space="preserve">Motivated </w:t>
      </w:r>
      <w:r w:rsidR="005F15B0">
        <w:rPr>
          <w:rFonts w:ascii="Arial" w:hAnsi="Arial" w:cs="Arial"/>
          <w:b w:val="0"/>
          <w:color w:val="auto"/>
          <w:sz w:val="22"/>
          <w:szCs w:val="22"/>
        </w:rPr>
        <w:t>Front-End Developer with a passion keep learning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5F9557CA" w:rsidR="00145BBE" w:rsidRDefault="00145BBE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>GitHub</w:t>
      </w:r>
      <w:r w:rsidRPr="00C2761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hyperlink r:id="rId8" w:history="1">
        <w:r w:rsidRPr="00382D12">
          <w:rPr>
            <w:rStyle w:val="Hyperlink"/>
            <w:rFonts w:ascii="Arial" w:hAnsi="Arial" w:cs="Arial"/>
          </w:rPr>
          <w:t>https://github.com/petekal1323</w:t>
        </w:r>
      </w:hyperlink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6BC86B23" w14:textId="265F8E73" w:rsidR="00C2761D" w:rsidRPr="00C2761D" w:rsidRDefault="00C2761D" w:rsidP="00C2761D">
      <w:pPr>
        <w:pStyle w:val="ListParagraph"/>
        <w:numPr>
          <w:ilvl w:val="0"/>
          <w:numId w:val="14"/>
        </w:numPr>
        <w:ind w:left="360"/>
      </w:pPr>
      <w:r w:rsidRPr="00C2761D">
        <w:rPr>
          <w:rFonts w:ascii="Arial" w:hAnsi="Arial" w:cs="Arial"/>
          <w:b/>
        </w:rPr>
        <w:t>Languages:</w:t>
      </w:r>
      <w:r>
        <w:rPr>
          <w:rFonts w:ascii="Arial" w:hAnsi="Arial" w:cs="Arial"/>
        </w:rPr>
        <w:t xml:space="preserve"> </w:t>
      </w:r>
      <w:r w:rsidR="00977DE8">
        <w:rPr>
          <w:rFonts w:ascii="Arial" w:hAnsi="Arial" w:cs="Arial"/>
        </w:rPr>
        <w:t>HTML</w:t>
      </w:r>
      <w:r w:rsidR="006811E4">
        <w:rPr>
          <w:rFonts w:ascii="Arial" w:hAnsi="Arial" w:cs="Arial"/>
        </w:rPr>
        <w:t>5</w:t>
      </w:r>
      <w:r w:rsidR="00977DE8">
        <w:rPr>
          <w:rFonts w:ascii="Arial" w:hAnsi="Arial" w:cs="Arial"/>
        </w:rPr>
        <w:t>,</w:t>
      </w:r>
      <w:r w:rsidR="00A61BDF">
        <w:rPr>
          <w:rFonts w:ascii="Arial" w:hAnsi="Arial" w:cs="Arial"/>
        </w:rPr>
        <w:t xml:space="preserve"> CSS3</w:t>
      </w:r>
      <w:r w:rsidR="00EC1AF5">
        <w:rPr>
          <w:rFonts w:ascii="Arial" w:hAnsi="Arial" w:cs="Arial"/>
        </w:rPr>
        <w:t>,</w:t>
      </w:r>
      <w:r w:rsidR="00145BBE">
        <w:rPr>
          <w:rFonts w:ascii="Arial" w:hAnsi="Arial" w:cs="Arial"/>
        </w:rPr>
        <w:t xml:space="preserve"> </w:t>
      </w:r>
      <w:r w:rsidR="006416FD">
        <w:rPr>
          <w:rFonts w:ascii="Arial" w:hAnsi="Arial" w:cs="Arial"/>
        </w:rPr>
        <w:t>JavaScrip</w:t>
      </w:r>
      <w:r w:rsidR="00EC1AF5">
        <w:rPr>
          <w:rFonts w:ascii="Arial" w:hAnsi="Arial" w:cs="Arial"/>
        </w:rPr>
        <w:t>t, jQuery</w:t>
      </w:r>
      <w:r w:rsidR="002A7A8C">
        <w:rPr>
          <w:rFonts w:ascii="Arial" w:hAnsi="Arial" w:cs="Arial"/>
        </w:rPr>
        <w:t>, Angular.js</w:t>
      </w:r>
      <w:r w:rsidR="00C82706">
        <w:rPr>
          <w:rFonts w:ascii="Arial" w:hAnsi="Arial" w:cs="Arial"/>
        </w:rPr>
        <w:t xml:space="preserve">, </w:t>
      </w:r>
      <w:proofErr w:type="spellStart"/>
      <w:r w:rsidR="00C82706">
        <w:rPr>
          <w:rFonts w:ascii="Arial" w:hAnsi="Arial" w:cs="Arial"/>
        </w:rPr>
        <w:t>Git</w:t>
      </w:r>
      <w:proofErr w:type="spellEnd"/>
      <w:r w:rsidR="00A22C17">
        <w:rPr>
          <w:rFonts w:ascii="Arial" w:hAnsi="Arial" w:cs="Arial"/>
        </w:rPr>
        <w:t>, Bootstrap</w:t>
      </w:r>
    </w:p>
    <w:p w14:paraId="7F17BC38" w14:textId="7313EE84" w:rsidR="00C2761D" w:rsidRPr="00C2761D" w:rsidRDefault="00C2761D" w:rsidP="008B7F14">
      <w:pPr>
        <w:pStyle w:val="ListParagraph"/>
        <w:numPr>
          <w:ilvl w:val="0"/>
          <w:numId w:val="14"/>
        </w:numPr>
        <w:ind w:left="360"/>
      </w:pPr>
      <w:r w:rsidRPr="00C2761D">
        <w:rPr>
          <w:rFonts w:ascii="Arial" w:hAnsi="Arial" w:cs="Arial"/>
          <w:b/>
        </w:rPr>
        <w:t>Technologies:</w:t>
      </w:r>
      <w:r>
        <w:rPr>
          <w:rFonts w:ascii="Arial" w:hAnsi="Arial" w:cs="Arial"/>
        </w:rPr>
        <w:t xml:space="preserve"> </w:t>
      </w:r>
      <w:r w:rsidR="00A61BDF">
        <w:rPr>
          <w:rFonts w:ascii="Arial" w:hAnsi="Arial" w:cs="Arial"/>
        </w:rPr>
        <w:t>Sublime</w:t>
      </w:r>
      <w:r w:rsidR="00EC1AF5">
        <w:rPr>
          <w:rFonts w:ascii="Arial" w:hAnsi="Arial" w:cs="Arial"/>
        </w:rPr>
        <w:t>, Atom, Terminal</w:t>
      </w:r>
      <w:r w:rsidR="00321FF5">
        <w:rPr>
          <w:rFonts w:ascii="Arial" w:hAnsi="Arial" w:cs="Arial"/>
        </w:rPr>
        <w:t>, Git</w:t>
      </w:r>
      <w:r w:rsidR="004217C9">
        <w:rPr>
          <w:rFonts w:ascii="Arial" w:hAnsi="Arial" w:cs="Arial"/>
        </w:rPr>
        <w:t>H</w:t>
      </w:r>
      <w:r w:rsidR="000A4B10">
        <w:rPr>
          <w:rFonts w:ascii="Arial" w:hAnsi="Arial" w:cs="Arial"/>
        </w:rPr>
        <w:t>ub</w:t>
      </w:r>
    </w:p>
    <w:p w14:paraId="6E311806" w14:textId="77777777" w:rsidR="0003174E" w:rsidRDefault="0003174E" w:rsidP="0003174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7AD73585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Oakland University, Rochester, MI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 w:rsidRPr="000C40C4">
        <w:rPr>
          <w:rFonts w:ascii="Britannic Bold" w:hAnsi="Britannic Bold"/>
        </w:rPr>
        <w:t xml:space="preserve"> </w:t>
      </w:r>
      <w:r w:rsidR="0049755E">
        <w:rPr>
          <w:rFonts w:ascii="Britannic Bold" w:hAnsi="Britannic Bold"/>
        </w:rPr>
        <w:t xml:space="preserve">  </w:t>
      </w:r>
      <w:r w:rsidR="0049755E" w:rsidRPr="000C40C4">
        <w:rPr>
          <w:rFonts w:ascii="Britannic Bold" w:hAnsi="Britannic Bold"/>
        </w:rPr>
        <w:t>Fall 2014 – Present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EC1AF5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GPA: 3.7</w:t>
          </w:r>
        </w:p>
        <w:p w14:paraId="61243B70" w14:textId="07F3A665" w:rsidR="00133B0D" w:rsidRPr="00167AF0" w:rsidRDefault="00A61BDF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  <w:color w:val="000000"/>
            </w:rPr>
            <w:t>Senior</w:t>
          </w:r>
          <w:r w:rsidR="00486574">
            <w:rPr>
              <w:rFonts w:ascii="Arial" w:hAnsi="Arial" w:cs="Arial"/>
              <w:color w:val="000000"/>
            </w:rPr>
            <w:t xml:space="preserve"> standing</w:t>
          </w:r>
          <w:r w:rsidR="00486574">
            <w:rPr>
              <w:rFonts w:ascii="Arial" w:hAnsi="Arial" w:cs="Arial"/>
            </w:rPr>
            <w:t xml:space="preserve"> </w:t>
          </w:r>
          <w:r w:rsidR="00486574" w:rsidRPr="003C64B2">
            <w:rPr>
              <w:rFonts w:ascii="Wingdings" w:hAnsi="Wingdings"/>
              <w:color w:val="000000"/>
            </w:rPr>
            <w:t></w:t>
          </w:r>
          <w:r w:rsidR="00486574">
            <w:rPr>
              <w:rFonts w:ascii="Arial" w:hAnsi="Arial" w:cs="Arial"/>
              <w:color w:val="000000"/>
            </w:rPr>
            <w:t xml:space="preserve"> </w:t>
          </w:r>
          <w:r w:rsidR="00E23604">
            <w:rPr>
              <w:rFonts w:ascii="Arial" w:hAnsi="Arial" w:cs="Arial"/>
            </w:rPr>
            <w:t>B</w:t>
          </w:r>
          <w:r w:rsidR="0049755E">
            <w:rPr>
              <w:rFonts w:ascii="Arial" w:hAnsi="Arial" w:cs="Arial"/>
            </w:rPr>
            <w:t>.S</w:t>
          </w:r>
          <w:r w:rsidR="0003174E" w:rsidRPr="000C40C4">
            <w:rPr>
              <w:rFonts w:ascii="Arial" w:hAnsi="Arial" w:cs="Arial"/>
            </w:rPr>
            <w:t>. Expected</w:t>
          </w:r>
          <w:r w:rsidR="00133B0D">
            <w:rPr>
              <w:rFonts w:ascii="Arial" w:hAnsi="Arial" w:cs="Arial"/>
            </w:rPr>
            <w:t xml:space="preserve"> Graduation Date: </w:t>
          </w:r>
          <w:r w:rsidR="000D1F43">
            <w:rPr>
              <w:rFonts w:ascii="Arial" w:hAnsi="Arial" w:cs="Arial"/>
            </w:rPr>
            <w:t>April</w:t>
          </w:r>
          <w:r w:rsidR="00133B0D">
            <w:rPr>
              <w:rFonts w:ascii="Arial" w:hAnsi="Arial" w:cs="Arial"/>
            </w:rPr>
            <w:t xml:space="preserve"> 28</w:t>
          </w:r>
          <w:r w:rsidR="00643635">
            <w:rPr>
              <w:rFonts w:ascii="Arial" w:hAnsi="Arial" w:cs="Arial"/>
            </w:rPr>
            <w:t xml:space="preserve"> 2017</w:t>
          </w:r>
        </w:p>
      </w:sdtContent>
    </w:sdt>
    <w:p w14:paraId="0374EA9D" w14:textId="698F7758" w:rsidR="0049755E" w:rsidRDefault="0049755E" w:rsidP="0003174E">
      <w:pPr>
        <w:pStyle w:val="BodyText"/>
        <w:ind w:left="-720"/>
        <w:rPr>
          <w:rFonts w:ascii="Britannic Bold" w:hAnsi="Britannic Bold"/>
          <w:i/>
          <w:color w:val="6E6E6E" w:themeColor="background2" w:themeShade="80"/>
        </w:rPr>
      </w:pPr>
      <w:r>
        <w:rPr>
          <w:rFonts w:ascii="Britannic Bold" w:hAnsi="Britannic Bold"/>
        </w:rPr>
        <w:t>Oakland Community College, Royal Oak, MI</w:t>
      </w:r>
      <w:r w:rsidRPr="0049755E">
        <w:rPr>
          <w:rFonts w:ascii="Britannic Bold" w:hAnsi="Britannic Bold"/>
        </w:rPr>
        <w:t xml:space="preserve"> </w:t>
      </w:r>
      <w:r w:rsidR="008F4D8C">
        <w:rPr>
          <w:rFonts w:ascii="Britannic Bold" w:hAnsi="Britannic Bold"/>
        </w:rPr>
        <w:tab/>
      </w:r>
      <w:r w:rsidR="008F4D8C">
        <w:rPr>
          <w:rFonts w:ascii="Britannic Bold" w:hAnsi="Britannic Bold"/>
        </w:rPr>
        <w:tab/>
      </w:r>
      <w:r w:rsidR="008F4D8C">
        <w:rPr>
          <w:rFonts w:ascii="Britannic Bold" w:hAnsi="Britannic Bold"/>
        </w:rPr>
        <w:tab/>
      </w:r>
      <w:r w:rsidR="008F4D8C">
        <w:rPr>
          <w:rFonts w:ascii="Britannic Bold" w:hAnsi="Britannic Bold"/>
        </w:rPr>
        <w:tab/>
      </w:r>
      <w:r>
        <w:rPr>
          <w:rFonts w:ascii="Britannic Bold" w:hAnsi="Britannic Bold"/>
        </w:rPr>
        <w:t xml:space="preserve"> </w:t>
      </w:r>
      <w:r w:rsidR="008F4D8C">
        <w:rPr>
          <w:rFonts w:ascii="Britannic Bold" w:hAnsi="Britannic Bold"/>
        </w:rPr>
        <w:t xml:space="preserve">      </w:t>
      </w:r>
      <w:r>
        <w:rPr>
          <w:rFonts w:ascii="Britannic Bold" w:hAnsi="Britannic Bold"/>
        </w:rPr>
        <w:t xml:space="preserve">Summer 2013 – </w:t>
      </w:r>
      <w:r w:rsidR="008F4D8C">
        <w:rPr>
          <w:rFonts w:ascii="Britannic Bold" w:hAnsi="Britannic Bold"/>
        </w:rPr>
        <w:t>Summer 2015</w:t>
      </w:r>
    </w:p>
    <w:p w14:paraId="4C64C883" w14:textId="2D3598CC" w:rsidR="0003174E" w:rsidRPr="009C6340" w:rsidRDefault="0049755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Transfer Student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="0003174E" w:rsidRPr="009C6340">
        <w:rPr>
          <w:rFonts w:ascii="Britannic Bold" w:hAnsi="Britannic Bold"/>
          <w:i/>
          <w:color w:val="5C5C5C" w:themeColor="text2" w:themeTint="BF"/>
        </w:rPr>
        <w:tab/>
      </w:r>
    </w:p>
    <w:sdt>
      <w:sdtPr>
        <w:id w:val="1421830716"/>
        <w:placeholder>
          <w:docPart w:val="C893A67D15707B49BC74D4DFE5712E84"/>
        </w:placeholder>
      </w:sdtPr>
      <w:sdtEndPr/>
      <w:sdtContent>
        <w:p w14:paraId="0DDDCED6" w14:textId="332F71BE" w:rsidR="0049755E" w:rsidRDefault="0049755E" w:rsidP="0049755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49755E">
            <w:rPr>
              <w:rFonts w:ascii="Arial" w:hAnsi="Arial" w:cs="Arial"/>
            </w:rPr>
            <w:t>GPA: 3.</w:t>
          </w:r>
          <w:r w:rsidR="00666B66">
            <w:rPr>
              <w:rFonts w:ascii="Arial" w:hAnsi="Arial" w:cs="Arial"/>
            </w:rPr>
            <w:t>7</w:t>
          </w:r>
        </w:p>
        <w:p w14:paraId="7522FAF8" w14:textId="5AAD7042" w:rsidR="0003174E" w:rsidRPr="00133B0D" w:rsidRDefault="004C6665" w:rsidP="0049755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Dean’s List</w:t>
          </w:r>
          <w:r w:rsidR="008F4D8C">
            <w:rPr>
              <w:rFonts w:ascii="Arial" w:hAnsi="Arial" w:cs="Arial"/>
            </w:rPr>
            <w:t xml:space="preserve"> every semester</w:t>
          </w:r>
        </w:p>
      </w:sdtContent>
    </w:sdt>
    <w:p w14:paraId="4340D991" w14:textId="5730AC02" w:rsidR="00E717F4" w:rsidRDefault="00E717F4" w:rsidP="00E717F4">
      <w:pPr>
        <w:pStyle w:val="Heading1"/>
        <w:rPr>
          <w:rFonts w:ascii="Britannic Bold" w:hAnsi="Britannic Bold"/>
        </w:rPr>
      </w:pPr>
      <w:bookmarkStart w:id="0" w:name="_GoBack"/>
      <w:bookmarkEnd w:id="0"/>
      <w:r w:rsidRPr="00E717F4">
        <w:rPr>
          <w:rFonts w:ascii="Britannic Bold" w:hAnsi="Britannic Bold"/>
        </w:rPr>
        <w:t>Experience</w:t>
      </w:r>
    </w:p>
    <w:p w14:paraId="447FC23E" w14:textId="77777777" w:rsidR="00167AF0" w:rsidRDefault="00167AF0" w:rsidP="00167AF0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Grand Circus Front-End Part-Time Coding Bootcamp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Winter 2017-</w:t>
      </w:r>
      <w:r w:rsidRPr="000C40C4">
        <w:rPr>
          <w:rFonts w:ascii="Britannic Bold" w:hAnsi="Britannic Bold"/>
        </w:rPr>
        <w:t xml:space="preserve"> Present</w:t>
      </w:r>
    </w:p>
    <w:sdt>
      <w:sdtPr>
        <w:id w:val="-1944990502"/>
        <w:placeholder>
          <w:docPart w:val="3F8D09A50E132844A9658BD22F4DB3A5"/>
        </w:placeholder>
      </w:sdtPr>
      <w:sdtEndPr/>
      <w:sdtContent>
        <w:p w14:paraId="744BAC99" w14:textId="1D125AF1" w:rsidR="00167AF0" w:rsidRDefault="00167AF0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Learning and understanding the concepts of HTML5/CSS3,</w:t>
          </w:r>
          <w:r w:rsidR="00025608">
            <w:rPr>
              <w:rFonts w:ascii="Arial" w:hAnsi="Arial" w:cs="Arial"/>
            </w:rPr>
            <w:t xml:space="preserve"> Bootstrap,</w:t>
          </w:r>
          <w:r w:rsidR="00265754">
            <w:rPr>
              <w:rFonts w:ascii="Arial" w:hAnsi="Arial" w:cs="Arial"/>
            </w:rPr>
            <w:t xml:space="preserve"> JavaScript, jQuery, Angular.js</w:t>
          </w:r>
          <w:r>
            <w:rPr>
              <w:rFonts w:ascii="Arial" w:hAnsi="Arial" w:cs="Arial"/>
            </w:rPr>
            <w:t>, Node.js, NPM, AJAX/</w:t>
          </w:r>
          <w:proofErr w:type="spellStart"/>
          <w:r>
            <w:rPr>
              <w:rFonts w:ascii="Arial" w:hAnsi="Arial" w:cs="Arial"/>
            </w:rPr>
            <w:t>json</w:t>
          </w:r>
          <w:proofErr w:type="spellEnd"/>
        </w:p>
        <w:p w14:paraId="49C4241E" w14:textId="331717BA" w:rsidR="00167AF0" w:rsidRPr="00167AF0" w:rsidRDefault="000D1F43" w:rsidP="00167AF0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Worked on group projects to completion with the skills acquired in class</w:t>
          </w:r>
          <w:r w:rsidR="00E55E53">
            <w:rPr>
              <w:rFonts w:ascii="Arial" w:hAnsi="Arial" w:cs="Arial"/>
            </w:rPr>
            <w:t>.</w:t>
          </w:r>
        </w:p>
      </w:sdtContent>
    </w:sdt>
    <w:p w14:paraId="29E76ACA" w14:textId="2D0E4D99" w:rsidR="00E717F4" w:rsidRDefault="00A61BDF" w:rsidP="00E23604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LA-Z-BOY HQ</w:t>
      </w:r>
      <w:r w:rsidR="00A63051">
        <w:rPr>
          <w:rFonts w:ascii="Britannic Bold" w:hAnsi="Britannic Bold"/>
        </w:rPr>
        <w:t xml:space="preserve"> </w:t>
      </w:r>
      <w:r w:rsidR="00A63051">
        <w:rPr>
          <w:rFonts w:ascii="Britannic Bold" w:hAnsi="Britannic Bold"/>
        </w:rPr>
        <w:tab/>
        <w:t xml:space="preserve">       </w:t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</w:r>
      <w:r w:rsidR="00E23604">
        <w:rPr>
          <w:rFonts w:ascii="Britannic Bold" w:hAnsi="Britannic Bold"/>
        </w:rPr>
        <w:tab/>
        <w:t xml:space="preserve">        </w:t>
      </w:r>
      <w:r w:rsidR="00E23604"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 xml:space="preserve"> May 2016</w:t>
      </w:r>
      <w:r w:rsidR="00A63051">
        <w:rPr>
          <w:rFonts w:ascii="Britannic Bold" w:hAnsi="Britannic Bold"/>
        </w:rPr>
        <w:t xml:space="preserve"> – </w:t>
      </w:r>
      <w:r w:rsidR="00E23604">
        <w:rPr>
          <w:rFonts w:ascii="Britannic Bold" w:hAnsi="Britannic Bold"/>
        </w:rPr>
        <w:t xml:space="preserve"> </w:t>
      </w:r>
      <w:r>
        <w:rPr>
          <w:rFonts w:ascii="Britannic Bold" w:hAnsi="Britannic Bold"/>
        </w:rPr>
        <w:t>August 2016</w:t>
      </w:r>
    </w:p>
    <w:p w14:paraId="7E66AF03" w14:textId="32F4F014" w:rsidR="002A08D4" w:rsidRPr="009C6340" w:rsidRDefault="00A61BDF" w:rsidP="002A08D4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733775490"/>
        <w:placeholder>
          <w:docPart w:val="647F075D6057AA48A80578D0085AFFD2"/>
        </w:placeholder>
      </w:sdtPr>
      <w:sdtEndPr/>
      <w:sdtContent>
        <w:p w14:paraId="00AB4786" w14:textId="77777777" w:rsidR="004322EE" w:rsidRDefault="00A61BDF" w:rsidP="00566F66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Worked on small projects to completion maintaining internal site</w:t>
          </w:r>
        </w:p>
        <w:p w14:paraId="694F32CC" w14:textId="45E3A2E4" w:rsidR="004C6665" w:rsidRPr="004322EE" w:rsidRDefault="00A61BDF" w:rsidP="00566F66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4322EE">
            <w:rPr>
              <w:rFonts w:ascii="Arial" w:hAnsi="Arial" w:cs="Arial"/>
            </w:rPr>
            <w:t>Worked with and shadowed brilliant developers.</w:t>
          </w:r>
        </w:p>
      </w:sdtContent>
    </w:sdt>
    <w:p w14:paraId="6A51D719" w14:textId="77777777" w:rsidR="008B7F14" w:rsidRDefault="008B7F14"/>
    <w:sectPr w:rsidR="008B7F14" w:rsidSect="00E96F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0BD3C" w14:textId="77777777" w:rsidR="00263B66" w:rsidRDefault="00263B66">
      <w:pPr>
        <w:spacing w:line="240" w:lineRule="auto"/>
      </w:pPr>
      <w:r>
        <w:separator/>
      </w:r>
    </w:p>
  </w:endnote>
  <w:endnote w:type="continuationSeparator" w:id="0">
    <w:p w14:paraId="7965FAE4" w14:textId="77777777" w:rsidR="00263B66" w:rsidRDefault="00263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BB200" w14:textId="77777777" w:rsidR="003A4A28" w:rsidRDefault="003A4A2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F14E1" w14:textId="77777777" w:rsidR="003A4A28" w:rsidRDefault="003A4A2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99975" w14:textId="77777777" w:rsidR="003A4A28" w:rsidRDefault="003A4A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4A505" w14:textId="77777777" w:rsidR="00263B66" w:rsidRDefault="00263B66">
      <w:pPr>
        <w:spacing w:line="240" w:lineRule="auto"/>
      </w:pPr>
      <w:r>
        <w:separator/>
      </w:r>
    </w:p>
  </w:footnote>
  <w:footnote w:type="continuationSeparator" w:id="0">
    <w:p w14:paraId="5025EBC5" w14:textId="77777777" w:rsidR="00263B66" w:rsidRDefault="00263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78934" w14:textId="77777777" w:rsidR="003A4A28" w:rsidRDefault="003A4A2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63B66">
      <w:fldChar w:fldCharType="begin"/>
    </w:r>
    <w:r w:rsidR="00263B66">
      <w:instrText xml:space="preserve"> USERNAME </w:instrText>
    </w:r>
    <w:r w:rsidR="00263B66">
      <w:fldChar w:fldCharType="separate"/>
    </w:r>
    <w:r w:rsidR="00D62B58">
      <w:rPr>
        <w:noProof/>
      </w:rPr>
      <w:instrText>Peter Kalinowski</w:instrText>
    </w:r>
    <w:r w:rsidR="00263B66">
      <w:rPr>
        <w:noProof/>
      </w:rPr>
      <w:fldChar w:fldCharType="end"/>
    </w:r>
    <w:r>
      <w:instrText xml:space="preserve">="" "[Your Name]" </w:instrText>
    </w:r>
    <w:r w:rsidR="00263B66">
      <w:fldChar w:fldCharType="begin"/>
    </w:r>
    <w:r w:rsidR="00263B66">
      <w:instrText xml:space="preserve"> USERNAME </w:instrText>
    </w:r>
    <w:r w:rsidR="00263B66">
      <w:fldChar w:fldCharType="separate"/>
    </w:r>
    <w:r w:rsidR="00D62B58">
      <w:rPr>
        <w:noProof/>
      </w:rPr>
      <w:instrText>Peter Kalinowski</w:instrText>
    </w:r>
    <w:r w:rsidR="00263B66">
      <w:rPr>
        <w:noProof/>
      </w:rPr>
      <w:fldChar w:fldCharType="end"/>
    </w:r>
    <w:r>
      <w:fldChar w:fldCharType="separate"/>
    </w:r>
    <w:r w:rsidR="00D62B58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D62B58">
      <w:t xml:space="preserve">Peter </w:t>
    </w:r>
    <w:r w:rsidR="00D62B58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322EE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1F325C74" w14:textId="5D28EF65" w:rsidR="006D0E96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r w:rsidR="003A4A28">
      <w:rPr>
        <w:rFonts w:ascii="Arial Black" w:hAnsi="Arial Black"/>
        <w:sz w:val="20"/>
        <w:szCs w:val="20"/>
      </w:rPr>
      <w:t>petekal1323@gmail.com</w:t>
    </w:r>
  </w:p>
  <w:p w14:paraId="11031FD7" w14:textId="77777777" w:rsidR="00674BC3" w:rsidRPr="00E717F4" w:rsidRDefault="00674BC3" w:rsidP="00E717F4">
    <w:pPr>
      <w:pStyle w:val="ContactDetails"/>
      <w:jc w:val="center"/>
      <w:rPr>
        <w:rFonts w:ascii="Arial Black" w:hAnsi="Arial Black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A4B10"/>
    <w:rsid w:val="000C40C4"/>
    <w:rsid w:val="000D1F43"/>
    <w:rsid w:val="000E3F50"/>
    <w:rsid w:val="000F015B"/>
    <w:rsid w:val="000F4C45"/>
    <w:rsid w:val="001004BA"/>
    <w:rsid w:val="00120066"/>
    <w:rsid w:val="00127900"/>
    <w:rsid w:val="00133B0D"/>
    <w:rsid w:val="00145BBE"/>
    <w:rsid w:val="00167AF0"/>
    <w:rsid w:val="00196E43"/>
    <w:rsid w:val="001A592A"/>
    <w:rsid w:val="001D775A"/>
    <w:rsid w:val="00205567"/>
    <w:rsid w:val="0021275B"/>
    <w:rsid w:val="00253C29"/>
    <w:rsid w:val="00263B66"/>
    <w:rsid w:val="00265754"/>
    <w:rsid w:val="00296AFA"/>
    <w:rsid w:val="002A08D4"/>
    <w:rsid w:val="002A7A8C"/>
    <w:rsid w:val="002B5A49"/>
    <w:rsid w:val="002B644D"/>
    <w:rsid w:val="00321FF5"/>
    <w:rsid w:val="003314DC"/>
    <w:rsid w:val="003352BC"/>
    <w:rsid w:val="00342B0E"/>
    <w:rsid w:val="00384065"/>
    <w:rsid w:val="003A4A28"/>
    <w:rsid w:val="003A5F3E"/>
    <w:rsid w:val="003D30C4"/>
    <w:rsid w:val="003E05F6"/>
    <w:rsid w:val="003E153A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14021"/>
    <w:rsid w:val="00526F44"/>
    <w:rsid w:val="00544732"/>
    <w:rsid w:val="0056228C"/>
    <w:rsid w:val="00566F66"/>
    <w:rsid w:val="00590488"/>
    <w:rsid w:val="005E6632"/>
    <w:rsid w:val="005F15B0"/>
    <w:rsid w:val="005F5740"/>
    <w:rsid w:val="005F6C79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D0E96"/>
    <w:rsid w:val="006D15DF"/>
    <w:rsid w:val="007059F8"/>
    <w:rsid w:val="00755FB7"/>
    <w:rsid w:val="00763B2D"/>
    <w:rsid w:val="00774CE3"/>
    <w:rsid w:val="007938B2"/>
    <w:rsid w:val="007C4B02"/>
    <w:rsid w:val="007F45E3"/>
    <w:rsid w:val="00810DD1"/>
    <w:rsid w:val="00857848"/>
    <w:rsid w:val="008677FE"/>
    <w:rsid w:val="008814F2"/>
    <w:rsid w:val="008B7F14"/>
    <w:rsid w:val="008F4D8C"/>
    <w:rsid w:val="00911081"/>
    <w:rsid w:val="00931D4D"/>
    <w:rsid w:val="009466E1"/>
    <w:rsid w:val="00977DE8"/>
    <w:rsid w:val="009B51BA"/>
    <w:rsid w:val="009C4354"/>
    <w:rsid w:val="009C6340"/>
    <w:rsid w:val="009C7CB1"/>
    <w:rsid w:val="009F266A"/>
    <w:rsid w:val="00A22C17"/>
    <w:rsid w:val="00A3230E"/>
    <w:rsid w:val="00A412B1"/>
    <w:rsid w:val="00A608AB"/>
    <w:rsid w:val="00A61BDF"/>
    <w:rsid w:val="00A63051"/>
    <w:rsid w:val="00AD3106"/>
    <w:rsid w:val="00AE4ACB"/>
    <w:rsid w:val="00B06E91"/>
    <w:rsid w:val="00B36B41"/>
    <w:rsid w:val="00B84129"/>
    <w:rsid w:val="00B844DA"/>
    <w:rsid w:val="00B91598"/>
    <w:rsid w:val="00BA0151"/>
    <w:rsid w:val="00BB6963"/>
    <w:rsid w:val="00BC7317"/>
    <w:rsid w:val="00C004E0"/>
    <w:rsid w:val="00C15F88"/>
    <w:rsid w:val="00C2761D"/>
    <w:rsid w:val="00C82706"/>
    <w:rsid w:val="00C847E6"/>
    <w:rsid w:val="00C90E49"/>
    <w:rsid w:val="00CE4C0F"/>
    <w:rsid w:val="00CF14B4"/>
    <w:rsid w:val="00D4716D"/>
    <w:rsid w:val="00D50999"/>
    <w:rsid w:val="00D62B58"/>
    <w:rsid w:val="00D84878"/>
    <w:rsid w:val="00DA2869"/>
    <w:rsid w:val="00DD214A"/>
    <w:rsid w:val="00E23604"/>
    <w:rsid w:val="00E55E53"/>
    <w:rsid w:val="00E717F4"/>
    <w:rsid w:val="00E96FEB"/>
    <w:rsid w:val="00EA07D3"/>
    <w:rsid w:val="00EC1AF5"/>
    <w:rsid w:val="00ED7B4D"/>
    <w:rsid w:val="00EF12B4"/>
    <w:rsid w:val="00EF77FA"/>
    <w:rsid w:val="00F03A71"/>
    <w:rsid w:val="00F255B4"/>
    <w:rsid w:val="00F310FC"/>
    <w:rsid w:val="00F314CA"/>
    <w:rsid w:val="00FA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etekal1323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7F075D6057AA48A80578D0085A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81F63-3529-184C-A267-B7BCB0F7A260}"/>
      </w:docPartPr>
      <w:docPartBody>
        <w:p w:rsidR="00CA24A4" w:rsidRDefault="00CA24A4" w:rsidP="00CA24A4">
          <w:pPr>
            <w:pStyle w:val="647F075D6057AA48A80578D0085AFFD2"/>
          </w:pPr>
          <w:r>
            <w:t xml:space="preserve">Etiam cursus suscipit enim. Nulla facilisi. </w:t>
          </w:r>
        </w:p>
      </w:docPartBody>
    </w:docPart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C893A67D15707B49BC74D4DFE5712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61916-5268-9B47-BCC0-E34C70069A4B}"/>
      </w:docPartPr>
      <w:docPartBody>
        <w:p w:rsidR="006A68CD" w:rsidRDefault="006A68CD" w:rsidP="006A68CD">
          <w:pPr>
            <w:pStyle w:val="C893A67D15707B49BC74D4DFE5712E84"/>
          </w:pPr>
          <w:r>
            <w:t xml:space="preserve">Etiam cursus suscipit enim. Nulla facilisi. </w:t>
          </w:r>
        </w:p>
      </w:docPartBody>
    </w:docPart>
    <w:docPart>
      <w:docPartPr>
        <w:name w:val="3F8D09A50E132844A9658BD22F4D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BB9C3-C690-EB44-9E35-E64E867E91BE}"/>
      </w:docPartPr>
      <w:docPartBody>
        <w:p w:rsidR="002F28A0" w:rsidRDefault="007E42F2" w:rsidP="007E42F2">
          <w:pPr>
            <w:pStyle w:val="3F8D09A50E132844A9658BD22F4DB3A5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2B1AF4"/>
    <w:rsid w:val="002F28A0"/>
    <w:rsid w:val="003217BD"/>
    <w:rsid w:val="00400348"/>
    <w:rsid w:val="00402BD1"/>
    <w:rsid w:val="00561B44"/>
    <w:rsid w:val="005D3997"/>
    <w:rsid w:val="006A68CD"/>
    <w:rsid w:val="00736498"/>
    <w:rsid w:val="007E42F2"/>
    <w:rsid w:val="00835933"/>
    <w:rsid w:val="00993FD3"/>
    <w:rsid w:val="00A70CE2"/>
    <w:rsid w:val="00AE4E91"/>
    <w:rsid w:val="00B8162C"/>
    <w:rsid w:val="00C965A8"/>
    <w:rsid w:val="00CA13E1"/>
    <w:rsid w:val="00CA24A4"/>
    <w:rsid w:val="00DB74FF"/>
    <w:rsid w:val="00E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E4382-1D18-D94A-976D-35448128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View:Resumes:Vitae.dotx</Template>
  <TotalTime>1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Motivated Information Technology student looking to gain experience in the IT fi</vt:lpstr>
      <vt:lpstr>Projects</vt:lpstr>
      <vt:lpstr>Areas of Working Knowledge</vt:lpstr>
      <vt:lpstr>Education</vt:lpstr>
      <vt:lpstr>Experience</vt:lpstr>
    </vt:vector>
  </TitlesOfParts>
  <Manager/>
  <Company/>
  <LinksUpToDate>false</LinksUpToDate>
  <CharactersWithSpaces>1121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3</cp:revision>
  <cp:lastPrinted>2017-04-06T12:15:00Z</cp:lastPrinted>
  <dcterms:created xsi:type="dcterms:W3CDTF">2017-04-06T12:14:00Z</dcterms:created>
  <dcterms:modified xsi:type="dcterms:W3CDTF">2017-04-06T12:15:00Z</dcterms:modified>
  <cp:category/>
</cp:coreProperties>
</file>